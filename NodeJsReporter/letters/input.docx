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310F" w14:textId="77777777" w:rsidR="00EE066D" w:rsidRDefault="00EE066D" w:rsidP="00EE066D">
      <w:pPr>
        <w:outlineLvl w:val="0"/>
        <w:rPr>
          <w:rFonts w:ascii="Arial" w:hAnsi="Arial"/>
          <w:sz w:val="12"/>
          <w:szCs w:val="12"/>
        </w:rPr>
      </w:pPr>
    </w:p>
    <w:p w14:paraId="7FE0F5CB" w14:textId="77777777" w:rsidR="00EE066D" w:rsidRDefault="00F84AED" w:rsidP="00EE066D">
      <w:pPr>
        <w:outlineLvl w:val="0"/>
        <w:rPr>
          <w:rFonts w:ascii="Arial" w:hAnsi="Arial"/>
          <w:sz w:val="12"/>
          <w:szCs w:val="12"/>
        </w:rPr>
      </w:pPr>
      <w:r w:rsidRPr="00206DE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6C3094" wp14:editId="7C906A30">
                <wp:simplePos x="0" y="0"/>
                <wp:positionH relativeFrom="column">
                  <wp:posOffset>2628900</wp:posOffset>
                </wp:positionH>
                <wp:positionV relativeFrom="paragraph">
                  <wp:posOffset>-571500</wp:posOffset>
                </wp:positionV>
                <wp:extent cx="800100" cy="685800"/>
                <wp:effectExtent l="3810" t="0" r="0" b="1905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B8AD0" w14:textId="77777777" w:rsidR="00EE066D" w:rsidRDefault="00EE066D" w:rsidP="00EE066D">
                            <w:pPr>
                              <w:ind w:left="180" w:hanging="18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206DE7">
                              <w:rPr>
                                <w:rFonts w:ascii="Arial" w:hAnsi="Arial"/>
                              </w:rPr>
                              <w:object w:dxaOrig="941" w:dyaOrig="901" w14:anchorId="08A34D9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7.25pt;height:45pt" fillcolor="window">
                                  <v:imagedata r:id="rId7" o:title=""/>
                                </v:shape>
                                <o:OLEObject Type="Embed" ProgID="Word.Picture.8" ShapeID="_x0000_i1026" DrawAspect="Content" ObjectID="_1746535993" r:id="rId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C309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7pt;margin-top:-45pt;width:63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" stroked="f">
                <v:textbox>
                  <w:txbxContent>
                    <w:p w14:paraId="2AAB8AD0" w14:textId="77777777" w:rsidR="00EE066D" w:rsidRDefault="00EE066D" w:rsidP="00EE066D">
                      <w:pPr>
                        <w:ind w:left="180" w:hanging="180"/>
                        <w:jc w:val="center"/>
                        <w:rPr>
                          <w:rFonts w:ascii="Arial" w:hAnsi="Arial"/>
                        </w:rPr>
                      </w:pPr>
                      <w:r w:rsidRPr="00206DE7">
                        <w:rPr>
                          <w:rFonts w:ascii="Arial" w:hAnsi="Arial"/>
                        </w:rPr>
                        <w:object w:dxaOrig="941" w:dyaOrig="901" w14:anchorId="08A34D97">
                          <v:shape id="_x0000_i1026" type="#_x0000_t75" style="width:47.25pt;height:45pt" fillcolor="window">
                            <v:imagedata r:id="rId9" o:title=""/>
                          </v:shape>
                          <o:OLEObject Type="Embed" ProgID="Word.Picture.8" ShapeID="_x0000_i1026" DrawAspect="Content" ObjectID="_1743496146" r:id="rId1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427BC8" w14:textId="77777777" w:rsidR="00EE066D" w:rsidRPr="00AB2A57" w:rsidRDefault="00EE066D" w:rsidP="00EE066D">
      <w:pPr>
        <w:outlineLvl w:val="0"/>
        <w:rPr>
          <w:sz w:val="16"/>
          <w:szCs w:val="16"/>
        </w:rPr>
      </w:pPr>
    </w:p>
    <w:p w14:paraId="35939E6B" w14:textId="77777777" w:rsidR="00B46F1D" w:rsidRDefault="00B46F1D" w:rsidP="00B46F1D">
      <w:pPr>
        <w:pStyle w:val="a8"/>
        <w:spacing w:before="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РЭСПУБЛ</w:t>
      </w:r>
      <w:r>
        <w:rPr>
          <w:b/>
          <w:bCs/>
          <w:sz w:val="16"/>
          <w:szCs w:val="16"/>
          <w:lang w:val="en-US"/>
        </w:rPr>
        <w:t>I</w:t>
      </w:r>
      <w:r>
        <w:rPr>
          <w:b/>
          <w:bCs/>
          <w:sz w:val="16"/>
          <w:szCs w:val="16"/>
        </w:rPr>
        <w:t>КАНСКАЕ НАВУКОВА-</w:t>
      </w:r>
    </w:p>
    <w:p w14:paraId="7B3144F6" w14:textId="77777777" w:rsidR="00B46F1D" w:rsidRDefault="00B46F1D" w:rsidP="00B46F1D">
      <w:pPr>
        <w:pStyle w:val="a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ДАСЛЕДЧАЕ УН</w:t>
      </w:r>
      <w:r>
        <w:rPr>
          <w:b/>
          <w:bCs/>
          <w:sz w:val="16"/>
          <w:szCs w:val="16"/>
          <w:lang w:val="en-US"/>
        </w:rPr>
        <w:t>I</w:t>
      </w:r>
      <w:r>
        <w:rPr>
          <w:b/>
          <w:bCs/>
          <w:sz w:val="16"/>
          <w:szCs w:val="16"/>
        </w:rPr>
        <w:t>ТАРНАЕ ПРАДПРЫЕМСТВА</w:t>
      </w:r>
    </w:p>
    <w:p w14:paraId="2C2F8642" w14:textId="77777777" w:rsidR="00B46F1D" w:rsidRDefault="00B46F1D" w:rsidP="00B46F1D">
      <w:pPr>
        <w:pStyle w:val="a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«ЦЭНТР </w:t>
      </w:r>
      <w:r>
        <w:rPr>
          <w:b/>
          <w:bCs/>
          <w:sz w:val="16"/>
          <w:szCs w:val="16"/>
          <w:lang w:val="en-US"/>
        </w:rPr>
        <w:t>I</w:t>
      </w:r>
      <w:r>
        <w:rPr>
          <w:b/>
          <w:bCs/>
          <w:sz w:val="16"/>
          <w:szCs w:val="16"/>
        </w:rPr>
        <w:t xml:space="preserve">НФАРМАЦЫЙНЫХ РЭСУРСАЎ </w:t>
      </w:r>
      <w:r>
        <w:rPr>
          <w:b/>
          <w:bCs/>
          <w:sz w:val="16"/>
          <w:szCs w:val="16"/>
          <w:lang w:val="en-US"/>
        </w:rPr>
        <w:t>I</w:t>
      </w:r>
      <w:r w:rsidRPr="00B46F1D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КАМУН</w:t>
      </w:r>
      <w:r>
        <w:rPr>
          <w:b/>
          <w:bCs/>
          <w:sz w:val="16"/>
          <w:szCs w:val="16"/>
          <w:lang w:val="en-US"/>
        </w:rPr>
        <w:t>I</w:t>
      </w:r>
      <w:r>
        <w:rPr>
          <w:b/>
          <w:bCs/>
          <w:sz w:val="16"/>
          <w:szCs w:val="16"/>
        </w:rPr>
        <w:t>КАЦЫЙ»</w:t>
      </w:r>
    </w:p>
    <w:p w14:paraId="363E533D" w14:textId="1E6D0915" w:rsidR="00B46F1D" w:rsidRDefault="00B46F1D" w:rsidP="00B46F1D">
      <w:pPr>
        <w:spacing w:before="120"/>
        <w:jc w:val="center"/>
        <w:rPr>
          <w:sz w:val="20"/>
        </w:rPr>
      </w:pPr>
      <w:r>
        <w:rPr>
          <w:sz w:val="20"/>
          <w:lang w:val="be-BY"/>
        </w:rPr>
        <w:t>вул. Акадэм</w:t>
      </w:r>
      <w:r>
        <w:rPr>
          <w:sz w:val="20"/>
          <w:lang w:val="en-US"/>
        </w:rPr>
        <w:t>i</w:t>
      </w:r>
      <w:r>
        <w:rPr>
          <w:sz w:val="20"/>
        </w:rPr>
        <w:t>ч</w:t>
      </w:r>
      <w:r>
        <w:rPr>
          <w:sz w:val="20"/>
          <w:lang w:val="be-BY"/>
        </w:rPr>
        <w:t>н</w:t>
      </w:r>
      <w:r>
        <w:rPr>
          <w:sz w:val="20"/>
        </w:rPr>
        <w:t>ая,</w:t>
      </w:r>
      <w:r>
        <w:rPr>
          <w:sz w:val="20"/>
          <w:lang w:val="be-BY"/>
        </w:rPr>
        <w:t xml:space="preserve"> 25, п. 1304, </w:t>
      </w:r>
      <w:r>
        <w:rPr>
          <w:sz w:val="20"/>
        </w:rPr>
        <w:t>2200</w:t>
      </w:r>
      <w:r w:rsidR="003048BD">
        <w:rPr>
          <w:sz w:val="20"/>
        </w:rPr>
        <w:t>1</w:t>
      </w:r>
      <w:r>
        <w:rPr>
          <w:sz w:val="20"/>
        </w:rPr>
        <w:t xml:space="preserve">2, г. </w:t>
      </w:r>
      <w:r>
        <w:rPr>
          <w:sz w:val="20"/>
          <w:lang w:val="en-US"/>
        </w:rPr>
        <w:t>Mi</w:t>
      </w:r>
      <w:r>
        <w:rPr>
          <w:sz w:val="20"/>
          <w:lang w:val="be-BY"/>
        </w:rPr>
        <w:t>нск</w:t>
      </w:r>
    </w:p>
    <w:p w14:paraId="100C2D05" w14:textId="77777777" w:rsidR="00B46F1D" w:rsidRDefault="00B46F1D" w:rsidP="00B46F1D">
      <w:pPr>
        <w:jc w:val="center"/>
        <w:rPr>
          <w:sz w:val="20"/>
          <w:lang w:val="fr-FR"/>
        </w:rPr>
      </w:pPr>
      <w:r>
        <w:rPr>
          <w:sz w:val="20"/>
        </w:rPr>
        <w:t xml:space="preserve">Тэл. 282 11 44, </w:t>
      </w:r>
      <w:r>
        <w:rPr>
          <w:sz w:val="20"/>
          <w:lang w:val="en-US"/>
        </w:rPr>
        <w:t>e</w:t>
      </w:r>
      <w:r>
        <w:rPr>
          <w:sz w:val="20"/>
        </w:rPr>
        <w:t>-</w:t>
      </w:r>
      <w:r>
        <w:rPr>
          <w:sz w:val="20"/>
          <w:lang w:val="en-US"/>
        </w:rPr>
        <w:t>mail</w:t>
      </w:r>
      <w:r>
        <w:rPr>
          <w:sz w:val="20"/>
        </w:rPr>
        <w:t>:</w:t>
      </w:r>
      <w:r>
        <w:rPr>
          <w:sz w:val="20"/>
          <w:szCs w:val="20"/>
          <w:lang w:val="fr-FR"/>
        </w:rPr>
        <w:t xml:space="preserve"> circ@circ.by</w:t>
      </w:r>
    </w:p>
    <w:p w14:paraId="3E27D4D6" w14:textId="77777777" w:rsidR="00B46F1D" w:rsidRDefault="00B46F1D" w:rsidP="00B46F1D">
      <w:pPr>
        <w:jc w:val="center"/>
        <w:rPr>
          <w:sz w:val="20"/>
          <w:lang w:val="fr-FR"/>
        </w:rPr>
      </w:pPr>
      <w:r>
        <w:rPr>
          <w:sz w:val="20"/>
        </w:rPr>
        <w:t>Разл</w:t>
      </w:r>
      <w:r>
        <w:rPr>
          <w:sz w:val="20"/>
          <w:lang w:val="be-BY"/>
        </w:rPr>
        <w:t>ік</w:t>
      </w:r>
      <w:r>
        <w:rPr>
          <w:sz w:val="20"/>
        </w:rPr>
        <w:t>овы</w:t>
      </w:r>
      <w:r>
        <w:rPr>
          <w:sz w:val="20"/>
          <w:lang w:val="fr-FR"/>
        </w:rPr>
        <w:t xml:space="preserve"> </w:t>
      </w:r>
      <w:r>
        <w:rPr>
          <w:sz w:val="20"/>
        </w:rPr>
        <w:t>рахун</w:t>
      </w:r>
      <w:r>
        <w:rPr>
          <w:sz w:val="20"/>
          <w:lang w:val="be-BY"/>
        </w:rPr>
        <w:t>ак</w:t>
      </w:r>
      <w:r>
        <w:rPr>
          <w:sz w:val="20"/>
          <w:lang w:val="fr-FR"/>
        </w:rPr>
        <w:t xml:space="preserve">: BY62AKBB30120000084945100000 </w:t>
      </w:r>
    </w:p>
    <w:p w14:paraId="191CDC2D" w14:textId="77777777" w:rsidR="00B46F1D" w:rsidRDefault="00B46F1D" w:rsidP="00B46F1D">
      <w:pPr>
        <w:jc w:val="center"/>
        <w:rPr>
          <w:sz w:val="20"/>
          <w:lang w:val="fr-FR"/>
        </w:rPr>
      </w:pPr>
      <w:r>
        <w:rPr>
          <w:sz w:val="20"/>
        </w:rPr>
        <w:t>ЦБП</w:t>
      </w:r>
      <w:r>
        <w:rPr>
          <w:sz w:val="20"/>
          <w:lang w:val="fr-FR"/>
        </w:rPr>
        <w:t xml:space="preserve"> № 510 </w:t>
      </w:r>
      <w:r>
        <w:rPr>
          <w:sz w:val="20"/>
          <w:szCs w:val="20"/>
        </w:rPr>
        <w:t>ААТ</w:t>
      </w:r>
      <w:r>
        <w:rPr>
          <w:sz w:val="20"/>
          <w:szCs w:val="20"/>
          <w:lang w:val="fr-FR"/>
        </w:rPr>
        <w:t xml:space="preserve"> «</w:t>
      </w:r>
      <w:r>
        <w:rPr>
          <w:sz w:val="20"/>
          <w:szCs w:val="20"/>
        </w:rPr>
        <w:t>ААБ</w:t>
      </w:r>
      <w:r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</w:rPr>
        <w:t>Беларусбанк</w:t>
      </w:r>
      <w:r>
        <w:rPr>
          <w:sz w:val="20"/>
          <w:szCs w:val="20"/>
          <w:lang w:val="fr-FR"/>
        </w:rPr>
        <w:t>»,</w:t>
      </w:r>
    </w:p>
    <w:p w14:paraId="03377A4D" w14:textId="77777777" w:rsidR="00B46F1D" w:rsidRDefault="00B46F1D" w:rsidP="00B46F1D">
      <w:pPr>
        <w:jc w:val="center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BIC </w:t>
      </w:r>
      <w:r>
        <w:rPr>
          <w:sz w:val="20"/>
          <w:lang w:val="fr-FR"/>
        </w:rPr>
        <w:t>AKBBBY</w:t>
      </w:r>
      <w:r w:rsidRPr="00B46F1D">
        <w:rPr>
          <w:sz w:val="20"/>
          <w:lang w:val="fr-FR"/>
        </w:rPr>
        <w:t>2</w:t>
      </w:r>
      <w:r>
        <w:rPr>
          <w:sz w:val="20"/>
        </w:rPr>
        <w:t>Х</w:t>
      </w:r>
      <w:r>
        <w:rPr>
          <w:sz w:val="20"/>
          <w:szCs w:val="20"/>
          <w:lang w:val="fr-FR"/>
        </w:rPr>
        <w:t xml:space="preserve"> </w:t>
      </w:r>
    </w:p>
    <w:p w14:paraId="025B882F" w14:textId="32D23170" w:rsidR="00B46F1D" w:rsidRDefault="00B46F1D" w:rsidP="00B46F1D">
      <w:pPr>
        <w:jc w:val="center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2200</w:t>
      </w:r>
      <w:r w:rsidR="00C94FBF" w:rsidRPr="00682316">
        <w:rPr>
          <w:sz w:val="20"/>
          <w:szCs w:val="20"/>
          <w:lang w:val="fr-FR"/>
        </w:rPr>
        <w:t>05</w:t>
      </w:r>
      <w:r>
        <w:rPr>
          <w:sz w:val="20"/>
          <w:szCs w:val="20"/>
          <w:lang w:val="fr-FR"/>
        </w:rPr>
        <w:t xml:space="preserve">, </w:t>
      </w:r>
      <w:r>
        <w:rPr>
          <w:sz w:val="20"/>
          <w:szCs w:val="20"/>
        </w:rPr>
        <w:t>г</w:t>
      </w:r>
      <w:r>
        <w:rPr>
          <w:sz w:val="20"/>
          <w:szCs w:val="20"/>
          <w:lang w:val="fr-FR"/>
        </w:rPr>
        <w:t xml:space="preserve">. </w:t>
      </w:r>
      <w:r>
        <w:rPr>
          <w:sz w:val="20"/>
          <w:szCs w:val="20"/>
        </w:rPr>
        <w:t>М</w:t>
      </w:r>
      <w:r>
        <w:rPr>
          <w:sz w:val="20"/>
          <w:szCs w:val="20"/>
          <w:lang w:val="fr-FR"/>
        </w:rPr>
        <w:t>i</w:t>
      </w:r>
      <w:r>
        <w:rPr>
          <w:sz w:val="20"/>
          <w:szCs w:val="20"/>
        </w:rPr>
        <w:t>нск</w:t>
      </w:r>
      <w:r>
        <w:rPr>
          <w:sz w:val="20"/>
          <w:szCs w:val="20"/>
          <w:lang w:val="fr-FR"/>
        </w:rPr>
        <w:t>,</w:t>
      </w:r>
      <w:r w:rsidR="00C94FBF" w:rsidRPr="00682316">
        <w:rPr>
          <w:sz w:val="20"/>
          <w:szCs w:val="20"/>
          <w:lang w:val="fr-FR"/>
        </w:rPr>
        <w:t xml:space="preserve"> </w:t>
      </w:r>
      <w:r w:rsidR="00C94FBF">
        <w:rPr>
          <w:sz w:val="20"/>
          <w:szCs w:val="20"/>
        </w:rPr>
        <w:t>пр</w:t>
      </w:r>
      <w:r w:rsidR="00C94FBF" w:rsidRPr="00682316">
        <w:rPr>
          <w:sz w:val="20"/>
          <w:szCs w:val="20"/>
          <w:lang w:val="fr-FR"/>
        </w:rPr>
        <w:t>-</w:t>
      </w:r>
      <w:r w:rsidR="00C94FBF">
        <w:rPr>
          <w:sz w:val="20"/>
          <w:szCs w:val="20"/>
        </w:rPr>
        <w:t>т</w:t>
      </w:r>
      <w:r w:rsidR="00C94FBF" w:rsidRPr="00682316">
        <w:rPr>
          <w:sz w:val="20"/>
          <w:szCs w:val="20"/>
          <w:lang w:val="fr-FR"/>
        </w:rPr>
        <w:t xml:space="preserve"> </w:t>
      </w:r>
      <w:r w:rsidR="00C94FBF">
        <w:rPr>
          <w:sz w:val="20"/>
          <w:szCs w:val="20"/>
        </w:rPr>
        <w:t>Незалежнасц</w:t>
      </w:r>
      <w:r w:rsidR="00C94FBF" w:rsidRPr="00C94FBF">
        <w:rPr>
          <w:sz w:val="20"/>
          <w:szCs w:val="20"/>
        </w:rPr>
        <w:t>і</w:t>
      </w:r>
      <w:r w:rsidR="00C94FBF" w:rsidRPr="00682316">
        <w:rPr>
          <w:sz w:val="20"/>
          <w:szCs w:val="20"/>
          <w:lang w:val="fr-FR"/>
        </w:rPr>
        <w:t>, 56</w:t>
      </w:r>
      <w:r>
        <w:rPr>
          <w:sz w:val="20"/>
          <w:szCs w:val="20"/>
          <w:lang w:val="fr-FR"/>
        </w:rPr>
        <w:t>.</w:t>
      </w:r>
    </w:p>
    <w:p w14:paraId="0C842D00" w14:textId="77777777" w:rsidR="00B46F1D" w:rsidRDefault="00B46F1D" w:rsidP="00B46F1D">
      <w:pPr>
        <w:pStyle w:val="a8"/>
        <w:spacing w:before="60"/>
        <w:jc w:val="left"/>
        <w:rPr>
          <w:b/>
          <w:bCs/>
          <w:sz w:val="16"/>
          <w:szCs w:val="16"/>
          <w:lang w:val="fr-FR"/>
        </w:rPr>
      </w:pPr>
    </w:p>
    <w:p w14:paraId="45BF0CC5" w14:textId="77777777" w:rsidR="00B46F1D" w:rsidRDefault="00B46F1D" w:rsidP="00B46F1D">
      <w:pPr>
        <w:pStyle w:val="a8"/>
        <w:spacing w:before="60"/>
        <w:jc w:val="left"/>
        <w:rPr>
          <w:b/>
          <w:bCs/>
          <w:sz w:val="16"/>
          <w:szCs w:val="16"/>
          <w:lang w:val="fr-FR"/>
        </w:rPr>
      </w:pPr>
    </w:p>
    <w:p w14:paraId="4D59C77D" w14:textId="77777777" w:rsidR="00B46F1D" w:rsidRDefault="00B46F1D" w:rsidP="00B46F1D">
      <w:pPr>
        <w:pStyle w:val="a8"/>
        <w:spacing w:before="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РЕСПУБЛИКАНСКОЕ НАУЧНО-ИССЛЕДОВАТЕЛЬСКОЕ УНИТАРНОЕ ПРЕДПРИЯТИЕ</w:t>
      </w:r>
    </w:p>
    <w:p w14:paraId="0846D996" w14:textId="77777777" w:rsidR="00B46F1D" w:rsidRDefault="00B46F1D" w:rsidP="00B46F1D">
      <w:pPr>
        <w:pStyle w:val="a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«ЦЕНТР ИНФОРМАЦИОННЫХ РЕСУРСОВ И КОММУНИКАЦИЙ»</w:t>
      </w:r>
    </w:p>
    <w:p w14:paraId="2115F46F" w14:textId="673521DB" w:rsidR="00B46F1D" w:rsidRDefault="00B46F1D" w:rsidP="00B46F1D">
      <w:pPr>
        <w:spacing w:before="120"/>
        <w:jc w:val="center"/>
        <w:rPr>
          <w:sz w:val="20"/>
        </w:rPr>
      </w:pPr>
      <w:r>
        <w:rPr>
          <w:sz w:val="20"/>
        </w:rPr>
        <w:t>ул. Академическая, 25, к. 1304, 2200</w:t>
      </w:r>
      <w:r w:rsidR="003048BD">
        <w:rPr>
          <w:sz w:val="20"/>
        </w:rPr>
        <w:t>1</w:t>
      </w:r>
      <w:r>
        <w:rPr>
          <w:sz w:val="20"/>
        </w:rPr>
        <w:t>2, г. Минск</w:t>
      </w:r>
    </w:p>
    <w:p w14:paraId="624F0EDA" w14:textId="77777777" w:rsidR="00B46F1D" w:rsidRDefault="00B46F1D" w:rsidP="00B46F1D">
      <w:pPr>
        <w:jc w:val="center"/>
        <w:rPr>
          <w:sz w:val="20"/>
          <w:lang w:val="fr-FR"/>
        </w:rPr>
      </w:pPr>
      <w:r>
        <w:rPr>
          <w:sz w:val="20"/>
        </w:rPr>
        <w:t xml:space="preserve">Тел. 282 11 44, </w:t>
      </w:r>
      <w:r>
        <w:rPr>
          <w:sz w:val="20"/>
          <w:lang w:val="en-US"/>
        </w:rPr>
        <w:t>e</w:t>
      </w:r>
      <w:r>
        <w:rPr>
          <w:sz w:val="20"/>
        </w:rPr>
        <w:t>-</w:t>
      </w:r>
      <w:r>
        <w:rPr>
          <w:sz w:val="20"/>
          <w:lang w:val="en-US"/>
        </w:rPr>
        <w:t>mail</w:t>
      </w:r>
      <w:r>
        <w:rPr>
          <w:sz w:val="20"/>
        </w:rPr>
        <w:t xml:space="preserve">: </w:t>
      </w:r>
      <w:r>
        <w:rPr>
          <w:sz w:val="20"/>
          <w:szCs w:val="20"/>
          <w:lang w:val="fr-FR"/>
        </w:rPr>
        <w:t>circ@circ.by</w:t>
      </w:r>
    </w:p>
    <w:p w14:paraId="0DF9BACF" w14:textId="77777777" w:rsidR="00B46F1D" w:rsidRPr="00B46F1D" w:rsidRDefault="00B46F1D" w:rsidP="00B46F1D">
      <w:pPr>
        <w:pStyle w:val="2"/>
        <w:jc w:val="center"/>
        <w:rPr>
          <w:sz w:val="20"/>
          <w:lang w:val="fr-FR"/>
        </w:rPr>
      </w:pPr>
      <w:r>
        <w:rPr>
          <w:sz w:val="20"/>
        </w:rPr>
        <w:t>Расчетный</w:t>
      </w:r>
      <w:r>
        <w:rPr>
          <w:sz w:val="20"/>
          <w:lang w:val="fr-FR"/>
        </w:rPr>
        <w:t xml:space="preserve"> </w:t>
      </w:r>
      <w:r>
        <w:rPr>
          <w:sz w:val="20"/>
        </w:rPr>
        <w:t>счет</w:t>
      </w:r>
      <w:r>
        <w:rPr>
          <w:sz w:val="20"/>
          <w:lang w:val="fr-FR"/>
        </w:rPr>
        <w:t xml:space="preserve">: BY62AKBB30120000084945100000 </w:t>
      </w:r>
    </w:p>
    <w:p w14:paraId="4080431C" w14:textId="77777777" w:rsidR="00B46F1D" w:rsidRDefault="00B46F1D" w:rsidP="00B46F1D">
      <w:pPr>
        <w:pStyle w:val="2"/>
        <w:jc w:val="center"/>
        <w:rPr>
          <w:sz w:val="20"/>
          <w:lang w:val="fr-FR"/>
        </w:rPr>
      </w:pPr>
      <w:r>
        <w:rPr>
          <w:sz w:val="20"/>
        </w:rPr>
        <w:t>ЦБУ</w:t>
      </w:r>
      <w:r w:rsidRPr="00B46F1D">
        <w:rPr>
          <w:sz w:val="20"/>
          <w:lang w:val="fr-FR"/>
        </w:rPr>
        <w:t xml:space="preserve"> </w:t>
      </w:r>
      <w:r>
        <w:rPr>
          <w:sz w:val="20"/>
          <w:lang w:val="fr-FR"/>
        </w:rPr>
        <w:t xml:space="preserve">№ 510 </w:t>
      </w:r>
      <w:r>
        <w:rPr>
          <w:sz w:val="20"/>
        </w:rPr>
        <w:t>ОАО</w:t>
      </w:r>
      <w:r>
        <w:rPr>
          <w:sz w:val="20"/>
          <w:lang w:val="fr-FR"/>
        </w:rPr>
        <w:t xml:space="preserve"> «</w:t>
      </w:r>
      <w:r>
        <w:rPr>
          <w:sz w:val="20"/>
        </w:rPr>
        <w:t>АСБ</w:t>
      </w:r>
      <w:r>
        <w:rPr>
          <w:sz w:val="20"/>
          <w:lang w:val="fr-FR"/>
        </w:rPr>
        <w:t xml:space="preserve"> </w:t>
      </w:r>
      <w:r>
        <w:rPr>
          <w:sz w:val="20"/>
        </w:rPr>
        <w:t>Беларусбанк</w:t>
      </w:r>
      <w:r>
        <w:rPr>
          <w:sz w:val="20"/>
          <w:lang w:val="fr-FR"/>
        </w:rPr>
        <w:t xml:space="preserve">», </w:t>
      </w:r>
    </w:p>
    <w:p w14:paraId="139B4D96" w14:textId="77777777" w:rsidR="00B46F1D" w:rsidRDefault="00B46F1D" w:rsidP="00B46F1D">
      <w:pPr>
        <w:pStyle w:val="2"/>
        <w:jc w:val="center"/>
        <w:rPr>
          <w:sz w:val="20"/>
          <w:lang w:val="fr-FR"/>
        </w:rPr>
      </w:pPr>
      <w:r>
        <w:rPr>
          <w:sz w:val="20"/>
          <w:lang w:val="fr-FR"/>
        </w:rPr>
        <w:t>BIC AKBBBY2</w:t>
      </w:r>
      <w:r>
        <w:rPr>
          <w:sz w:val="20"/>
        </w:rPr>
        <w:t>Х</w:t>
      </w:r>
      <w:r>
        <w:rPr>
          <w:sz w:val="20"/>
          <w:lang w:val="fr-FR"/>
        </w:rPr>
        <w:t xml:space="preserve"> </w:t>
      </w:r>
    </w:p>
    <w:p w14:paraId="47FC20C0" w14:textId="61EC519A" w:rsidR="00B46F1D" w:rsidRDefault="00B46F1D" w:rsidP="00B46F1D">
      <w:pPr>
        <w:pStyle w:val="2"/>
        <w:jc w:val="center"/>
        <w:rPr>
          <w:b/>
          <w:sz w:val="20"/>
          <w:szCs w:val="20"/>
        </w:rPr>
      </w:pPr>
      <w:r>
        <w:rPr>
          <w:sz w:val="20"/>
          <w:lang w:val="fr-FR"/>
        </w:rPr>
        <w:t>2200</w:t>
      </w:r>
      <w:r w:rsidR="00C94FBF">
        <w:rPr>
          <w:sz w:val="20"/>
          <w:lang w:val="ru-RU"/>
        </w:rPr>
        <w:t>05</w:t>
      </w:r>
      <w:r>
        <w:rPr>
          <w:sz w:val="20"/>
          <w:lang w:val="fr-FR"/>
        </w:rPr>
        <w:t xml:space="preserve">, </w:t>
      </w:r>
      <w:r>
        <w:rPr>
          <w:sz w:val="20"/>
        </w:rPr>
        <w:t>г</w:t>
      </w:r>
      <w:r>
        <w:rPr>
          <w:sz w:val="20"/>
          <w:lang w:val="fr-FR"/>
        </w:rPr>
        <w:t xml:space="preserve">. </w:t>
      </w:r>
      <w:r>
        <w:rPr>
          <w:sz w:val="20"/>
        </w:rPr>
        <w:t>Минск</w:t>
      </w:r>
      <w:r>
        <w:rPr>
          <w:sz w:val="20"/>
          <w:lang w:val="fr-FR"/>
        </w:rPr>
        <w:t xml:space="preserve">, </w:t>
      </w:r>
      <w:r w:rsidR="00C94FBF">
        <w:rPr>
          <w:sz w:val="20"/>
          <w:lang w:val="ru-RU"/>
        </w:rPr>
        <w:t>пр-т Независимости, 56</w:t>
      </w:r>
      <w:r>
        <w:rPr>
          <w:sz w:val="20"/>
        </w:rPr>
        <w:t>.</w:t>
      </w:r>
    </w:p>
    <w:p w14:paraId="2E813480" w14:textId="77777777" w:rsidR="00EE066D" w:rsidRDefault="00EE066D" w:rsidP="00EE066D">
      <w:pPr>
        <w:rPr>
          <w:sz w:val="20"/>
          <w:szCs w:val="20"/>
        </w:rPr>
        <w:sectPr w:rsidR="00EE066D" w:rsidSect="00046A16">
          <w:footerReference w:type="default" r:id="rId11"/>
          <w:type w:val="continuous"/>
          <w:pgSz w:w="11906" w:h="16838"/>
          <w:pgMar w:top="1134" w:right="567" w:bottom="1134" w:left="1701" w:header="0" w:footer="0" w:gutter="0"/>
          <w:cols w:num="2" w:space="709"/>
          <w:formProt w:val="0"/>
        </w:sectPr>
      </w:pPr>
    </w:p>
    <w:p w14:paraId="2DC7E8AB" w14:textId="77777777" w:rsidR="00061E14" w:rsidRPr="005D6353" w:rsidRDefault="00F84AED" w:rsidP="007C4777">
      <w:pPr>
        <w:pStyle w:val="2"/>
        <w:jc w:val="center"/>
        <w:rPr>
          <w:sz w:val="16"/>
          <w:szCs w:val="16"/>
          <w:lang w:val="be-BY"/>
        </w:rPr>
      </w:pPr>
      <w:r>
        <w:rPr>
          <w:noProof/>
          <w:sz w:val="16"/>
          <w:szCs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46BE21" wp14:editId="73F8DA37">
                <wp:simplePos x="0" y="0"/>
                <wp:positionH relativeFrom="column">
                  <wp:posOffset>-65405</wp:posOffset>
                </wp:positionH>
                <wp:positionV relativeFrom="paragraph">
                  <wp:posOffset>74295</wp:posOffset>
                </wp:positionV>
                <wp:extent cx="6123305" cy="0"/>
                <wp:effectExtent l="14605" t="13970" r="15240" b="14605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33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553E5"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5.85pt" to="47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" strokeweight="1pt"/>
            </w:pict>
          </mc:Fallback>
        </mc:AlternateContent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4445"/>
        <w:gridCol w:w="908"/>
        <w:gridCol w:w="4536"/>
      </w:tblGrid>
      <w:tr w:rsidR="00323A39" w:rsidRPr="00D011FB" w14:paraId="1AA53B66" w14:textId="77777777" w:rsidTr="00C57240">
        <w:trPr>
          <w:cantSplit/>
          <w:trHeight w:val="1563"/>
        </w:trPr>
        <w:tc>
          <w:tcPr>
            <w:tcW w:w="4445" w:type="dxa"/>
            <w:noWrap/>
          </w:tcPr>
          <w:p w14:paraId="6935BD9D" w14:textId="5E9127B1" w:rsidR="00323A39" w:rsidRPr="00B52046" w:rsidRDefault="00695E41" w:rsidP="00DD24AD">
            <w:pPr>
              <w:spacing w:before="120"/>
              <w:rPr>
                <w:sz w:val="30"/>
                <w:szCs w:val="30"/>
                <w:u w:val="single"/>
              </w:rPr>
            </w:pPr>
            <w:r w:rsidRPr="00695E41">
              <w:rPr>
                <w:bCs/>
                <w:sz w:val="30"/>
                <w:szCs w:val="30"/>
                <w:u w:val="single"/>
              </w:rPr>
              <w:t xml:space="preserve">   </w:t>
            </w:r>
            <w:r w:rsidR="005007B2" w:rsidRPr="005007B2">
              <w:rPr>
                <w:bCs/>
                <w:sz w:val="30"/>
                <w:szCs w:val="30"/>
                <w:u w:val="single"/>
                <w:lang w:val="be-BY"/>
              </w:rPr>
              <w:t>{</w:t>
            </w:r>
            <w:r w:rsidR="0008593D">
              <w:rPr>
                <w:bCs/>
                <w:sz w:val="30"/>
                <w:szCs w:val="30"/>
                <w:u w:val="single"/>
                <w:lang w:val="en-US"/>
              </w:rPr>
              <w:t>date</w:t>
            </w:r>
            <w:r w:rsidR="005007B2" w:rsidRPr="005007B2">
              <w:rPr>
                <w:bCs/>
                <w:sz w:val="30"/>
                <w:szCs w:val="30"/>
                <w:u w:val="single"/>
                <w:lang w:val="be-BY"/>
              </w:rPr>
              <w:t>} г.</w:t>
            </w:r>
            <w:r w:rsidRPr="00695E41">
              <w:rPr>
                <w:bCs/>
                <w:sz w:val="30"/>
                <w:szCs w:val="30"/>
                <w:u w:val="single"/>
              </w:rPr>
              <w:t xml:space="preserve">   </w:t>
            </w:r>
            <w:r w:rsidR="005007B2" w:rsidRPr="005007B2">
              <w:rPr>
                <w:b/>
                <w:sz w:val="28"/>
                <w:szCs w:val="28"/>
                <w:lang w:val="be-BY"/>
              </w:rPr>
              <w:t xml:space="preserve"> </w:t>
            </w:r>
            <w:r w:rsidR="00323A39" w:rsidRPr="007159FB">
              <w:rPr>
                <w:sz w:val="30"/>
                <w:szCs w:val="30"/>
                <w:lang w:val="be-BY"/>
              </w:rPr>
              <w:t>№</w:t>
            </w:r>
            <w:r w:rsidR="008025E1">
              <w:rPr>
                <w:sz w:val="30"/>
                <w:szCs w:val="30"/>
                <w:u w:val="single"/>
                <w:lang w:val="be-BY"/>
              </w:rPr>
              <w:t xml:space="preserve">  </w:t>
            </w:r>
            <w:r w:rsidR="005007B2" w:rsidRPr="005007B2">
              <w:rPr>
                <w:sz w:val="30"/>
                <w:szCs w:val="30"/>
                <w:u w:val="single"/>
                <w:lang w:val="be-BY"/>
              </w:rPr>
              <w:t>б/н</w:t>
            </w:r>
            <w:r w:rsidRPr="00B52046">
              <w:rPr>
                <w:sz w:val="30"/>
                <w:szCs w:val="30"/>
                <w:u w:val="single"/>
              </w:rPr>
              <w:t xml:space="preserve">  </w:t>
            </w:r>
            <w:r w:rsidR="00B52046" w:rsidRPr="002374BA">
              <w:rPr>
                <w:sz w:val="30"/>
                <w:szCs w:val="30"/>
                <w:u w:val="single"/>
              </w:rPr>
              <w:t xml:space="preserve">  </w:t>
            </w:r>
            <w:r>
              <w:rPr>
                <w:sz w:val="30"/>
                <w:szCs w:val="30"/>
                <w:u w:val="single"/>
                <w:lang w:val="en-US"/>
              </w:rPr>
              <w:t> </w:t>
            </w:r>
          </w:p>
          <w:p w14:paraId="4DB8138A" w14:textId="77777777" w:rsidR="007159FB" w:rsidRPr="007159FB" w:rsidRDefault="006C2A75" w:rsidP="00DD24AD">
            <w:pPr>
              <w:spacing w:before="12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На №_______ от</w:t>
            </w:r>
            <w:r w:rsidR="007159FB">
              <w:rPr>
                <w:sz w:val="30"/>
                <w:szCs w:val="30"/>
              </w:rPr>
              <w:t xml:space="preserve"> ________</w:t>
            </w:r>
          </w:p>
          <w:p w14:paraId="29D2775E" w14:textId="77777777" w:rsidR="00323A39" w:rsidRDefault="00323A39" w:rsidP="007159FB">
            <w:pPr>
              <w:tabs>
                <w:tab w:val="left" w:pos="585"/>
                <w:tab w:val="left" w:pos="2232"/>
                <w:tab w:val="left" w:pos="3672"/>
                <w:tab w:val="right" w:pos="4229"/>
              </w:tabs>
              <w:spacing w:before="120"/>
              <w:rPr>
                <w:sz w:val="30"/>
                <w:szCs w:val="30"/>
              </w:rPr>
            </w:pPr>
            <w:r w:rsidRPr="007159FB">
              <w:rPr>
                <w:sz w:val="30"/>
                <w:szCs w:val="30"/>
              </w:rPr>
              <w:t xml:space="preserve">     </w:t>
            </w:r>
            <w:r w:rsidR="009B6317">
              <w:rPr>
                <w:sz w:val="30"/>
                <w:szCs w:val="30"/>
              </w:rPr>
              <w:t xml:space="preserve">            </w:t>
            </w:r>
          </w:p>
          <w:p w14:paraId="0A3A09A6" w14:textId="77777777" w:rsidR="002D481F" w:rsidRDefault="002D481F" w:rsidP="007159FB">
            <w:pPr>
              <w:tabs>
                <w:tab w:val="left" w:pos="585"/>
                <w:tab w:val="left" w:pos="2232"/>
                <w:tab w:val="left" w:pos="3672"/>
                <w:tab w:val="right" w:pos="4229"/>
              </w:tabs>
              <w:spacing w:before="120"/>
              <w:rPr>
                <w:sz w:val="30"/>
                <w:szCs w:val="30"/>
              </w:rPr>
            </w:pPr>
          </w:p>
          <w:p w14:paraId="6F90D721" w14:textId="77777777" w:rsidR="002D481F" w:rsidRPr="007159FB" w:rsidRDefault="002D481F" w:rsidP="007159FB">
            <w:pPr>
              <w:tabs>
                <w:tab w:val="left" w:pos="585"/>
                <w:tab w:val="left" w:pos="2232"/>
                <w:tab w:val="left" w:pos="3672"/>
                <w:tab w:val="right" w:pos="4229"/>
              </w:tabs>
              <w:spacing w:before="120"/>
              <w:rPr>
                <w:vanish/>
                <w:sz w:val="30"/>
                <w:szCs w:val="30"/>
              </w:rPr>
            </w:pPr>
          </w:p>
          <w:p w14:paraId="229A052D" w14:textId="77777777" w:rsidR="00323A39" w:rsidRPr="007159FB" w:rsidRDefault="00323A39" w:rsidP="007C477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08" w:type="dxa"/>
            <w:noWrap/>
          </w:tcPr>
          <w:p w14:paraId="09C55050" w14:textId="77777777" w:rsidR="00323A39" w:rsidRPr="00AB2A57" w:rsidRDefault="00323A39">
            <w:pPr>
              <w:rPr>
                <w:sz w:val="30"/>
                <w:szCs w:val="30"/>
              </w:rPr>
            </w:pPr>
            <w:r w:rsidRPr="00AB2A57">
              <w:rPr>
                <w:sz w:val="30"/>
                <w:szCs w:val="30"/>
              </w:rPr>
              <w:t xml:space="preserve">   </w:t>
            </w:r>
          </w:p>
        </w:tc>
        <w:tc>
          <w:tcPr>
            <w:tcW w:w="4536" w:type="dxa"/>
            <w:noWrap/>
            <w:tcMar>
              <w:right w:w="62" w:type="dxa"/>
            </w:tcMar>
          </w:tcPr>
          <w:p w14:paraId="71A6D30B" w14:textId="77777777" w:rsidR="005D6BE4" w:rsidRPr="00730393" w:rsidRDefault="005D6BE4" w:rsidP="005D6BE4">
            <w:pPr>
              <w:rPr>
                <w:sz w:val="28"/>
                <w:szCs w:val="28"/>
              </w:rPr>
            </w:pPr>
          </w:p>
          <w:p w14:paraId="27FB3FDD" w14:textId="77777777" w:rsidR="005D6BE4" w:rsidRPr="00730393" w:rsidRDefault="005D6BE4" w:rsidP="005D6BE4">
            <w:pPr>
              <w:rPr>
                <w:sz w:val="28"/>
                <w:szCs w:val="28"/>
              </w:rPr>
            </w:pPr>
          </w:p>
          <w:p w14:paraId="6CCDC64B" w14:textId="77777777" w:rsidR="003E586D" w:rsidRPr="003E715B" w:rsidRDefault="003E715B" w:rsidP="003E58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{fullName}</w:t>
            </w:r>
          </w:p>
          <w:p w14:paraId="2D3D1040" w14:textId="77777777" w:rsidR="00323A39" w:rsidRPr="00730393" w:rsidRDefault="00323A39" w:rsidP="005D6BE4">
            <w:pPr>
              <w:rPr>
                <w:sz w:val="28"/>
                <w:szCs w:val="28"/>
              </w:rPr>
            </w:pPr>
          </w:p>
        </w:tc>
      </w:tr>
    </w:tbl>
    <w:p w14:paraId="4FE46ADB" w14:textId="77777777" w:rsidR="001D6D68" w:rsidRPr="00246A48" w:rsidRDefault="001D6D68">
      <w:pPr>
        <w:tabs>
          <w:tab w:val="left" w:pos="1418"/>
          <w:tab w:val="left" w:pos="3672"/>
        </w:tabs>
        <w:spacing w:before="120"/>
        <w:rPr>
          <w:sz w:val="30"/>
          <w:szCs w:val="30"/>
        </w:rPr>
        <w:sectPr w:rsidR="001D6D68" w:rsidRPr="00246A48" w:rsidSect="007C4777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 w:code="9"/>
          <w:pgMar w:top="1134" w:right="567" w:bottom="1134" w:left="1701" w:header="0" w:footer="0" w:gutter="0"/>
          <w:cols w:space="708"/>
          <w:formProt w:val="0"/>
          <w:titlePg/>
          <w:docGrid w:linePitch="360"/>
        </w:sectPr>
      </w:pPr>
    </w:p>
    <w:p w14:paraId="08E4333F" w14:textId="77777777" w:rsidR="005D6BE4" w:rsidRDefault="005D6BE4" w:rsidP="008505AA">
      <w:pPr>
        <w:spacing w:line="276" w:lineRule="auto"/>
        <w:ind w:firstLine="851"/>
        <w:jc w:val="both"/>
        <w:rPr>
          <w:sz w:val="28"/>
          <w:szCs w:val="28"/>
          <w:lang w:eastAsia="be-BY"/>
        </w:rPr>
      </w:pPr>
    </w:p>
    <w:p w14:paraId="358EA9A4" w14:textId="77777777" w:rsidR="008505AA" w:rsidRPr="00BB6364" w:rsidRDefault="00C57240" w:rsidP="00BB6364">
      <w:pPr>
        <w:spacing w:line="276" w:lineRule="auto"/>
        <w:ind w:firstLine="709"/>
        <w:jc w:val="both"/>
        <w:rPr>
          <w:spacing w:val="-5"/>
          <w:sz w:val="30"/>
          <w:szCs w:val="30"/>
        </w:rPr>
      </w:pPr>
      <w:r>
        <w:rPr>
          <w:sz w:val="28"/>
          <w:szCs w:val="28"/>
          <w:lang w:eastAsia="be-BY"/>
        </w:rPr>
        <w:t>Направляем Вам</w:t>
      </w:r>
      <w:r w:rsidR="00BB6364">
        <w:rPr>
          <w:sz w:val="28"/>
          <w:szCs w:val="28"/>
          <w:lang w:eastAsia="be-BY"/>
        </w:rPr>
        <w:t xml:space="preserve"> </w:t>
      </w:r>
      <w:r w:rsidR="00BB6364" w:rsidRPr="007443E7">
        <w:rPr>
          <w:spacing w:val="-5"/>
          <w:sz w:val="30"/>
          <w:szCs w:val="30"/>
        </w:rPr>
        <w:t>ежемесячны</w:t>
      </w:r>
      <w:r w:rsidR="00BB6364">
        <w:rPr>
          <w:spacing w:val="-5"/>
          <w:sz w:val="30"/>
          <w:szCs w:val="30"/>
        </w:rPr>
        <w:t>й</w:t>
      </w:r>
      <w:r w:rsidR="00BB6364" w:rsidRPr="007443E7">
        <w:rPr>
          <w:spacing w:val="-5"/>
          <w:sz w:val="30"/>
          <w:szCs w:val="30"/>
        </w:rPr>
        <w:t xml:space="preserve"> отчет об объемах переданных и обработанных сообщений в АИС «Взаимодействие»</w:t>
      </w:r>
      <w:r w:rsidR="00BB6364">
        <w:rPr>
          <w:spacing w:val="-5"/>
          <w:sz w:val="30"/>
          <w:szCs w:val="30"/>
        </w:rPr>
        <w:t xml:space="preserve"> </w:t>
      </w:r>
      <w:r w:rsidR="00BB6364">
        <w:rPr>
          <w:sz w:val="28"/>
          <w:szCs w:val="28"/>
        </w:rPr>
        <w:t xml:space="preserve">за </w:t>
      </w:r>
      <w:r w:rsidR="003E715B" w:rsidRPr="00FD3939">
        <w:rPr>
          <w:sz w:val="28"/>
          <w:szCs w:val="28"/>
        </w:rPr>
        <w:t>{</w:t>
      </w:r>
      <w:r w:rsidR="003E715B">
        <w:rPr>
          <w:sz w:val="28"/>
          <w:szCs w:val="28"/>
          <w:lang w:val="en-US"/>
        </w:rPr>
        <w:t>monthAcc</w:t>
      </w:r>
      <w:r w:rsidR="003E715B" w:rsidRPr="00FD3939">
        <w:rPr>
          <w:sz w:val="28"/>
          <w:szCs w:val="28"/>
        </w:rPr>
        <w:t>}</w:t>
      </w:r>
      <w:r w:rsidR="00915088">
        <w:rPr>
          <w:sz w:val="28"/>
          <w:szCs w:val="28"/>
        </w:rPr>
        <w:t xml:space="preserve"> </w:t>
      </w:r>
      <w:r w:rsidR="003E715B" w:rsidRPr="00FD3939">
        <w:rPr>
          <w:sz w:val="28"/>
          <w:szCs w:val="28"/>
        </w:rPr>
        <w:t>{</w:t>
      </w:r>
      <w:r w:rsidR="003E715B">
        <w:rPr>
          <w:sz w:val="28"/>
          <w:szCs w:val="28"/>
          <w:lang w:val="en-US"/>
        </w:rPr>
        <w:t>year</w:t>
      </w:r>
      <w:r w:rsidR="003E715B" w:rsidRPr="00FD3939">
        <w:rPr>
          <w:sz w:val="28"/>
          <w:szCs w:val="28"/>
        </w:rPr>
        <w:t>}</w:t>
      </w:r>
      <w:r w:rsidR="00FF3BAF">
        <w:rPr>
          <w:sz w:val="28"/>
          <w:szCs w:val="28"/>
        </w:rPr>
        <w:t xml:space="preserve"> </w:t>
      </w:r>
      <w:r w:rsidR="00BB6364">
        <w:rPr>
          <w:sz w:val="28"/>
          <w:szCs w:val="28"/>
        </w:rPr>
        <w:t>г.</w:t>
      </w:r>
      <w:r w:rsidR="00BB6364">
        <w:rPr>
          <w:spacing w:val="-5"/>
          <w:sz w:val="30"/>
          <w:szCs w:val="30"/>
        </w:rPr>
        <w:t xml:space="preserve"> и </w:t>
      </w:r>
      <w:r w:rsidRPr="008505AA">
        <w:rPr>
          <w:sz w:val="28"/>
          <w:szCs w:val="28"/>
          <w:lang w:eastAsia="be-BY"/>
        </w:rPr>
        <w:t xml:space="preserve">акт </w:t>
      </w:r>
      <w:r w:rsidR="005435D5">
        <w:rPr>
          <w:sz w:val="28"/>
          <w:szCs w:val="28"/>
          <w:lang w:eastAsia="be-BY"/>
        </w:rPr>
        <w:t>оказания услуг</w:t>
      </w:r>
      <w:r w:rsidRPr="008505AA">
        <w:rPr>
          <w:sz w:val="28"/>
          <w:szCs w:val="28"/>
          <w:lang w:eastAsia="be-BY"/>
        </w:rPr>
        <w:t xml:space="preserve"> по </w:t>
      </w:r>
      <w:r w:rsidR="005435D5">
        <w:rPr>
          <w:sz w:val="28"/>
          <w:szCs w:val="28"/>
          <w:lang w:eastAsia="be-BY"/>
        </w:rPr>
        <w:t xml:space="preserve">ежемесячному </w:t>
      </w:r>
      <w:r w:rsidR="00BB6364" w:rsidRPr="008505AA">
        <w:rPr>
          <w:sz w:val="28"/>
          <w:szCs w:val="28"/>
        </w:rPr>
        <w:t xml:space="preserve">сопровождению </w:t>
      </w:r>
      <w:r w:rsidR="00BB6364">
        <w:rPr>
          <w:sz w:val="28"/>
          <w:szCs w:val="28"/>
        </w:rPr>
        <w:t xml:space="preserve">функционирования программного обеспечения АРМ </w:t>
      </w:r>
      <w:r w:rsidR="00BB6364" w:rsidRPr="008505AA">
        <w:rPr>
          <w:sz w:val="28"/>
          <w:szCs w:val="28"/>
        </w:rPr>
        <w:t>«</w:t>
      </w:r>
      <w:r w:rsidR="00BB6364">
        <w:rPr>
          <w:sz w:val="28"/>
          <w:szCs w:val="28"/>
        </w:rPr>
        <w:t>Специалист банка</w:t>
      </w:r>
      <w:r w:rsidR="00BB6364" w:rsidRPr="008505AA">
        <w:rPr>
          <w:sz w:val="28"/>
          <w:szCs w:val="28"/>
        </w:rPr>
        <w:t>»</w:t>
      </w:r>
      <w:r w:rsidR="00BB6364">
        <w:rPr>
          <w:sz w:val="28"/>
          <w:szCs w:val="28"/>
        </w:rPr>
        <w:t xml:space="preserve"> в АИС </w:t>
      </w:r>
      <w:r w:rsidR="00BB6364" w:rsidRPr="008505AA">
        <w:rPr>
          <w:sz w:val="28"/>
          <w:szCs w:val="28"/>
        </w:rPr>
        <w:t>«Взаимодействие»</w:t>
      </w:r>
      <w:r w:rsidR="00BB6364">
        <w:rPr>
          <w:sz w:val="28"/>
          <w:szCs w:val="28"/>
        </w:rPr>
        <w:t xml:space="preserve"> за </w:t>
      </w:r>
      <w:r w:rsidR="003E715B" w:rsidRPr="003E715B">
        <w:rPr>
          <w:sz w:val="28"/>
          <w:szCs w:val="28"/>
        </w:rPr>
        <w:t>{monthAcc} {year}</w:t>
      </w:r>
      <w:r w:rsidR="00FF3BAF">
        <w:rPr>
          <w:sz w:val="28"/>
          <w:szCs w:val="28"/>
        </w:rPr>
        <w:t xml:space="preserve"> </w:t>
      </w:r>
      <w:r w:rsidR="00BB6364">
        <w:rPr>
          <w:sz w:val="28"/>
          <w:szCs w:val="28"/>
        </w:rPr>
        <w:t xml:space="preserve">г. </w:t>
      </w:r>
      <w:r>
        <w:rPr>
          <w:sz w:val="28"/>
          <w:szCs w:val="28"/>
          <w:lang w:eastAsia="be-BY"/>
        </w:rPr>
        <w:t xml:space="preserve">по Договору </w:t>
      </w:r>
      <w:r w:rsidR="003E715B" w:rsidRPr="003E715B">
        <w:rPr>
          <w:sz w:val="28"/>
          <w:szCs w:val="28"/>
          <w:lang w:eastAsia="be-BY"/>
        </w:rPr>
        <w:t>{agreementName}</w:t>
      </w:r>
    </w:p>
    <w:p w14:paraId="3D0EC36F" w14:textId="77777777" w:rsidR="00CA49D0" w:rsidRPr="00CA49D0" w:rsidRDefault="00CA49D0" w:rsidP="00BB6364">
      <w:pPr>
        <w:spacing w:line="276" w:lineRule="auto"/>
        <w:ind w:firstLine="709"/>
        <w:jc w:val="both"/>
        <w:rPr>
          <w:sz w:val="28"/>
          <w:szCs w:val="28"/>
          <w:lang w:eastAsia="be-BY"/>
        </w:rPr>
      </w:pPr>
      <w:r w:rsidRPr="00CA49D0">
        <w:rPr>
          <w:sz w:val="28"/>
          <w:szCs w:val="28"/>
          <w:lang w:eastAsia="be-BY"/>
        </w:rPr>
        <w:t xml:space="preserve">Просим принять и оплатить </w:t>
      </w:r>
      <w:r w:rsidR="00E64324">
        <w:rPr>
          <w:sz w:val="28"/>
          <w:szCs w:val="28"/>
          <w:lang w:eastAsia="be-BY"/>
        </w:rPr>
        <w:t>услуги</w:t>
      </w:r>
      <w:r w:rsidRPr="00CA49D0">
        <w:rPr>
          <w:sz w:val="28"/>
          <w:szCs w:val="28"/>
          <w:lang w:eastAsia="be-BY"/>
        </w:rPr>
        <w:t>.</w:t>
      </w:r>
    </w:p>
    <w:p w14:paraId="7A6C3E68" w14:textId="77777777" w:rsidR="00CA49D0" w:rsidRPr="00CA49D0" w:rsidRDefault="00CA49D0" w:rsidP="000844A9">
      <w:pPr>
        <w:spacing w:line="276" w:lineRule="auto"/>
        <w:ind w:firstLine="709"/>
        <w:jc w:val="both"/>
        <w:rPr>
          <w:sz w:val="28"/>
          <w:szCs w:val="28"/>
          <w:lang w:eastAsia="be-BY"/>
        </w:rPr>
      </w:pPr>
    </w:p>
    <w:p w14:paraId="25A307C1" w14:textId="77777777" w:rsidR="00CA49D0" w:rsidRPr="00CA49D0" w:rsidRDefault="00CA49D0" w:rsidP="000844A9">
      <w:pPr>
        <w:spacing w:line="276" w:lineRule="auto"/>
        <w:ind w:firstLine="709"/>
        <w:jc w:val="both"/>
        <w:rPr>
          <w:sz w:val="28"/>
          <w:szCs w:val="28"/>
        </w:rPr>
      </w:pPr>
      <w:r w:rsidRPr="00CA49D0">
        <w:rPr>
          <w:sz w:val="28"/>
          <w:szCs w:val="28"/>
        </w:rPr>
        <w:t>Приложение:</w:t>
      </w:r>
    </w:p>
    <w:p w14:paraId="7A6D4735" w14:textId="77777777" w:rsidR="00C57240" w:rsidRPr="00C57240" w:rsidRDefault="00605093" w:rsidP="000844A9">
      <w:pPr>
        <w:pStyle w:val="ad"/>
        <w:numPr>
          <w:ilvl w:val="0"/>
          <w:numId w:val="5"/>
        </w:numPr>
        <w:tabs>
          <w:tab w:val="left" w:pos="1134"/>
        </w:tabs>
        <w:spacing w:before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Отчет.</w:t>
      </w:r>
    </w:p>
    <w:p w14:paraId="4D51C320" w14:textId="77777777" w:rsidR="00CA49D0" w:rsidRDefault="00CA49D0" w:rsidP="000844A9">
      <w:pPr>
        <w:pStyle w:val="ad"/>
        <w:numPr>
          <w:ilvl w:val="0"/>
          <w:numId w:val="5"/>
        </w:numPr>
        <w:tabs>
          <w:tab w:val="left" w:pos="1134"/>
        </w:tabs>
        <w:spacing w:before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CA49D0">
        <w:rPr>
          <w:rFonts w:ascii="Times New Roman" w:hAnsi="Times New Roman" w:cs="Times New Roman"/>
          <w:sz w:val="28"/>
          <w:szCs w:val="28"/>
          <w:lang w:eastAsia="be-BY"/>
        </w:rPr>
        <w:t xml:space="preserve">Акт </w:t>
      </w:r>
      <w:r w:rsidR="00C40740">
        <w:rPr>
          <w:rFonts w:ascii="Times New Roman" w:hAnsi="Times New Roman" w:cs="Times New Roman"/>
          <w:sz w:val="28"/>
          <w:szCs w:val="28"/>
          <w:lang w:eastAsia="be-BY"/>
        </w:rPr>
        <w:t>оказания услуг</w:t>
      </w:r>
      <w:r w:rsidRPr="00CA49D0"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14:paraId="54B77AAA" w14:textId="77777777" w:rsidR="00C57240" w:rsidRDefault="00C57240" w:rsidP="00F7267E">
      <w:pPr>
        <w:pStyle w:val="ad"/>
        <w:spacing w:before="0" w:line="276" w:lineRule="auto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 w14:paraId="1DE9B602" w14:textId="77777777" w:rsidR="00CA49D0" w:rsidRDefault="00CA49D0" w:rsidP="00CA49D0">
      <w:pPr>
        <w:rPr>
          <w:sz w:val="28"/>
          <w:szCs w:val="28"/>
        </w:rPr>
      </w:pPr>
    </w:p>
    <w:p w14:paraId="29F833EF" w14:textId="77777777" w:rsidR="00C57240" w:rsidRDefault="00C57240" w:rsidP="00CA49D0">
      <w:pPr>
        <w:rPr>
          <w:sz w:val="28"/>
          <w:szCs w:val="28"/>
        </w:rPr>
      </w:pPr>
    </w:p>
    <w:p w14:paraId="31ED1D0F" w14:textId="77777777" w:rsidR="00C57240" w:rsidRPr="00CA49D0" w:rsidRDefault="00C57240" w:rsidP="00CA49D0">
      <w:pPr>
        <w:rPr>
          <w:sz w:val="28"/>
          <w:szCs w:val="28"/>
        </w:rPr>
      </w:pPr>
    </w:p>
    <w:p w14:paraId="70809BFE" w14:textId="77777777" w:rsidR="009B6317" w:rsidRPr="00632BD2" w:rsidRDefault="008356BA" w:rsidP="00632BD2">
      <w:pPr>
        <w:tabs>
          <w:tab w:val="left" w:pos="7140"/>
        </w:tabs>
        <w:rPr>
          <w:sz w:val="28"/>
          <w:szCs w:val="28"/>
        </w:rPr>
      </w:pPr>
      <w:r>
        <w:rPr>
          <w:sz w:val="28"/>
          <w:szCs w:val="28"/>
        </w:rPr>
        <w:t>Директор</w:t>
      </w:r>
      <w:r w:rsidR="00632BD2" w:rsidRPr="005506D6">
        <w:rPr>
          <w:sz w:val="28"/>
          <w:szCs w:val="28"/>
        </w:rPr>
        <w:tab/>
      </w:r>
      <w:r w:rsidR="003051FC">
        <w:rPr>
          <w:sz w:val="28"/>
          <w:szCs w:val="28"/>
        </w:rPr>
        <w:tab/>
      </w:r>
      <w:r w:rsidR="00FE45E2">
        <w:rPr>
          <w:sz w:val="28"/>
          <w:szCs w:val="28"/>
        </w:rPr>
        <w:t>Т.А.Кузьмина</w:t>
      </w:r>
    </w:p>
    <w:p w14:paraId="10ED4D6C" w14:textId="77777777" w:rsidR="009B6317" w:rsidRDefault="009B6317" w:rsidP="00CA49D0">
      <w:pPr>
        <w:rPr>
          <w:sz w:val="28"/>
          <w:szCs w:val="28"/>
        </w:rPr>
      </w:pPr>
    </w:p>
    <w:p w14:paraId="7ABFDC4E" w14:textId="77777777" w:rsidR="00C57240" w:rsidRDefault="00C57240" w:rsidP="00CA49D0">
      <w:pPr>
        <w:rPr>
          <w:sz w:val="28"/>
          <w:szCs w:val="28"/>
        </w:rPr>
      </w:pPr>
    </w:p>
    <w:p w14:paraId="2D73A5C2" w14:textId="77777777" w:rsidR="00BB6364" w:rsidRDefault="00BB6364" w:rsidP="00CA49D0">
      <w:pPr>
        <w:rPr>
          <w:sz w:val="20"/>
          <w:szCs w:val="20"/>
        </w:rPr>
      </w:pPr>
    </w:p>
    <w:p w14:paraId="48AABC0C" w14:textId="77777777" w:rsidR="00BB6364" w:rsidRDefault="00BB6364" w:rsidP="00CA49D0">
      <w:pPr>
        <w:rPr>
          <w:sz w:val="20"/>
          <w:szCs w:val="20"/>
        </w:rPr>
      </w:pPr>
    </w:p>
    <w:p w14:paraId="58FCF784" w14:textId="77777777" w:rsidR="00BB6364" w:rsidRDefault="00BB6364" w:rsidP="00CA49D0">
      <w:pPr>
        <w:rPr>
          <w:sz w:val="20"/>
          <w:szCs w:val="20"/>
        </w:rPr>
      </w:pPr>
    </w:p>
    <w:p w14:paraId="7BB07704" w14:textId="77777777" w:rsidR="00BB6364" w:rsidRDefault="00BB6364" w:rsidP="00CA49D0">
      <w:pPr>
        <w:rPr>
          <w:sz w:val="20"/>
          <w:szCs w:val="20"/>
        </w:rPr>
      </w:pPr>
    </w:p>
    <w:p w14:paraId="3BD2BC28" w14:textId="77777777" w:rsidR="00BB6364" w:rsidRDefault="00BB6364" w:rsidP="00CA49D0">
      <w:pPr>
        <w:rPr>
          <w:sz w:val="20"/>
          <w:szCs w:val="20"/>
        </w:rPr>
      </w:pPr>
    </w:p>
    <w:p w14:paraId="1E890CFF" w14:textId="77777777" w:rsidR="00BB6364" w:rsidRDefault="00BB6364" w:rsidP="00CA49D0">
      <w:pPr>
        <w:rPr>
          <w:sz w:val="20"/>
          <w:szCs w:val="20"/>
        </w:rPr>
      </w:pPr>
    </w:p>
    <w:p w14:paraId="0AC44A89" w14:textId="77777777" w:rsidR="00CA49D0" w:rsidRPr="002D481F" w:rsidRDefault="00CA49D0" w:rsidP="00CA49D0">
      <w:pPr>
        <w:rPr>
          <w:b/>
          <w:sz w:val="20"/>
          <w:szCs w:val="20"/>
        </w:rPr>
      </w:pPr>
    </w:p>
    <w:sectPr w:rsidR="00CA49D0" w:rsidRPr="002D481F" w:rsidSect="00AB6F7D">
      <w:type w:val="continuous"/>
      <w:pgSz w:w="11906" w:h="16838" w:code="9"/>
      <w:pgMar w:top="1134" w:right="567" w:bottom="1134" w:left="1701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132D" w14:textId="77777777" w:rsidR="00AA6D6C" w:rsidRDefault="00AA6D6C">
      <w:r>
        <w:separator/>
      </w:r>
    </w:p>
  </w:endnote>
  <w:endnote w:type="continuationSeparator" w:id="0">
    <w:p w14:paraId="63643074" w14:textId="77777777" w:rsidR="00AA6D6C" w:rsidRDefault="00AA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8F49" w14:textId="0C692838" w:rsidR="00252E69" w:rsidRDefault="00582B67" w:rsidP="00252E69">
    <w:pPr>
      <w:rPr>
        <w:sz w:val="20"/>
        <w:szCs w:val="20"/>
      </w:rPr>
    </w:pPr>
    <w:r>
      <w:rPr>
        <w:sz w:val="20"/>
        <w:szCs w:val="20"/>
      </w:rPr>
      <w:t>Терещенко</w:t>
    </w:r>
    <w:r w:rsidR="00252E69">
      <w:rPr>
        <w:sz w:val="20"/>
        <w:szCs w:val="20"/>
      </w:rPr>
      <w:t xml:space="preserve"> (017) 276 00 45, (033) 376 00 45</w:t>
    </w:r>
  </w:p>
  <w:p w14:paraId="1960CB5F" w14:textId="77777777" w:rsidR="00EE066D" w:rsidRDefault="00EE06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6A94" w14:textId="77777777" w:rsidR="003E586D" w:rsidRDefault="003E586D" w:rsidP="005F5B40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87F577A" w14:textId="77777777" w:rsidR="003E586D" w:rsidRDefault="003E586D" w:rsidP="00717634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4DB8" w14:textId="77777777" w:rsidR="003E586D" w:rsidRDefault="003E586D" w:rsidP="005F5B40">
    <w:pPr>
      <w:pStyle w:val="a5"/>
      <w:framePr w:wrap="around" w:vAnchor="text" w:hAnchor="margin" w:xAlign="right" w:y="1"/>
      <w:rPr>
        <w:rStyle w:val="a4"/>
      </w:rPr>
    </w:pPr>
  </w:p>
  <w:p w14:paraId="747F6BF9" w14:textId="77777777" w:rsidR="003E586D" w:rsidRDefault="003E586D" w:rsidP="007176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F6030" w14:textId="77777777" w:rsidR="00AA6D6C" w:rsidRDefault="00AA6D6C">
      <w:r>
        <w:separator/>
      </w:r>
    </w:p>
  </w:footnote>
  <w:footnote w:type="continuationSeparator" w:id="0">
    <w:p w14:paraId="4868CD1C" w14:textId="77777777" w:rsidR="00AA6D6C" w:rsidRDefault="00AA6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7FA9" w14:textId="77777777" w:rsidR="003E586D" w:rsidRDefault="003E586D" w:rsidP="0071763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4936451" w14:textId="77777777" w:rsidR="003E586D" w:rsidRDefault="003E586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B2AE" w14:textId="77777777" w:rsidR="003E586D" w:rsidRDefault="003E586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04774"/>
    <w:multiLevelType w:val="hybridMultilevel"/>
    <w:tmpl w:val="E6084C9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EF224B9"/>
    <w:multiLevelType w:val="hybridMultilevel"/>
    <w:tmpl w:val="250A33E0"/>
    <w:lvl w:ilvl="0" w:tplc="DDA0DE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207BC"/>
    <w:multiLevelType w:val="hybridMultilevel"/>
    <w:tmpl w:val="EDB86FC2"/>
    <w:lvl w:ilvl="0" w:tplc="1E52AB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88816CB"/>
    <w:multiLevelType w:val="hybridMultilevel"/>
    <w:tmpl w:val="53988052"/>
    <w:lvl w:ilvl="0" w:tplc="DDA0DE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235E1C"/>
    <w:multiLevelType w:val="hybridMultilevel"/>
    <w:tmpl w:val="6F64E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626618">
    <w:abstractNumId w:val="4"/>
  </w:num>
  <w:num w:numId="2" w16cid:durableId="1250701074">
    <w:abstractNumId w:val="0"/>
  </w:num>
  <w:num w:numId="3" w16cid:durableId="418521841">
    <w:abstractNumId w:val="3"/>
  </w:num>
  <w:num w:numId="4" w16cid:durableId="1367292582">
    <w:abstractNumId w:val="1"/>
  </w:num>
  <w:num w:numId="5" w16cid:durableId="1567377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1C"/>
    <w:rsid w:val="00000A10"/>
    <w:rsid w:val="000233C8"/>
    <w:rsid w:val="000276B3"/>
    <w:rsid w:val="00035E2C"/>
    <w:rsid w:val="00040CEB"/>
    <w:rsid w:val="00042DB2"/>
    <w:rsid w:val="00046A16"/>
    <w:rsid w:val="00046FE6"/>
    <w:rsid w:val="00061E14"/>
    <w:rsid w:val="00070996"/>
    <w:rsid w:val="00072690"/>
    <w:rsid w:val="00072CF0"/>
    <w:rsid w:val="00072EFB"/>
    <w:rsid w:val="000844A9"/>
    <w:rsid w:val="0008593D"/>
    <w:rsid w:val="00090908"/>
    <w:rsid w:val="000955D3"/>
    <w:rsid w:val="000A4552"/>
    <w:rsid w:val="000B36A8"/>
    <w:rsid w:val="000C0B4C"/>
    <w:rsid w:val="000C79D5"/>
    <w:rsid w:val="001016E0"/>
    <w:rsid w:val="00101784"/>
    <w:rsid w:val="001040B5"/>
    <w:rsid w:val="00105631"/>
    <w:rsid w:val="00130596"/>
    <w:rsid w:val="0013553D"/>
    <w:rsid w:val="00143078"/>
    <w:rsid w:val="0014592A"/>
    <w:rsid w:val="00154C57"/>
    <w:rsid w:val="001576B1"/>
    <w:rsid w:val="00157B07"/>
    <w:rsid w:val="00166CCA"/>
    <w:rsid w:val="00171A23"/>
    <w:rsid w:val="001720C5"/>
    <w:rsid w:val="00172DB9"/>
    <w:rsid w:val="001757A3"/>
    <w:rsid w:val="00183075"/>
    <w:rsid w:val="00186622"/>
    <w:rsid w:val="00191FCA"/>
    <w:rsid w:val="0019211C"/>
    <w:rsid w:val="00192CFE"/>
    <w:rsid w:val="0019573B"/>
    <w:rsid w:val="001A0137"/>
    <w:rsid w:val="001A165E"/>
    <w:rsid w:val="001A3067"/>
    <w:rsid w:val="001B443F"/>
    <w:rsid w:val="001C50C8"/>
    <w:rsid w:val="001D2FDB"/>
    <w:rsid w:val="001D6D68"/>
    <w:rsid w:val="001F2B1B"/>
    <w:rsid w:val="00204E03"/>
    <w:rsid w:val="00212262"/>
    <w:rsid w:val="00215128"/>
    <w:rsid w:val="002154C7"/>
    <w:rsid w:val="00216FED"/>
    <w:rsid w:val="002374BA"/>
    <w:rsid w:val="00242AFA"/>
    <w:rsid w:val="00246A48"/>
    <w:rsid w:val="00251A82"/>
    <w:rsid w:val="00252E69"/>
    <w:rsid w:val="002530BF"/>
    <w:rsid w:val="00262287"/>
    <w:rsid w:val="00271B7D"/>
    <w:rsid w:val="00273F4C"/>
    <w:rsid w:val="00275588"/>
    <w:rsid w:val="00275783"/>
    <w:rsid w:val="002770B8"/>
    <w:rsid w:val="00283B9C"/>
    <w:rsid w:val="00287D2B"/>
    <w:rsid w:val="00292126"/>
    <w:rsid w:val="002956DF"/>
    <w:rsid w:val="002A0F96"/>
    <w:rsid w:val="002A427A"/>
    <w:rsid w:val="002A67AD"/>
    <w:rsid w:val="002A6C63"/>
    <w:rsid w:val="002A726E"/>
    <w:rsid w:val="002B3EBE"/>
    <w:rsid w:val="002B5AEA"/>
    <w:rsid w:val="002B5B82"/>
    <w:rsid w:val="002B6882"/>
    <w:rsid w:val="002C3C1B"/>
    <w:rsid w:val="002D481F"/>
    <w:rsid w:val="002F6522"/>
    <w:rsid w:val="002F6B20"/>
    <w:rsid w:val="002F6F62"/>
    <w:rsid w:val="003048BD"/>
    <w:rsid w:val="003051FC"/>
    <w:rsid w:val="00315C04"/>
    <w:rsid w:val="003177AB"/>
    <w:rsid w:val="00323A39"/>
    <w:rsid w:val="00326B2D"/>
    <w:rsid w:val="00327026"/>
    <w:rsid w:val="00332FCC"/>
    <w:rsid w:val="00333E3B"/>
    <w:rsid w:val="003405D2"/>
    <w:rsid w:val="0034332A"/>
    <w:rsid w:val="003450BF"/>
    <w:rsid w:val="00357140"/>
    <w:rsid w:val="003725F9"/>
    <w:rsid w:val="003744D4"/>
    <w:rsid w:val="00377663"/>
    <w:rsid w:val="00390F8A"/>
    <w:rsid w:val="0039273F"/>
    <w:rsid w:val="00394747"/>
    <w:rsid w:val="003A1CB8"/>
    <w:rsid w:val="003B6821"/>
    <w:rsid w:val="003C0A61"/>
    <w:rsid w:val="003C49FB"/>
    <w:rsid w:val="003C5444"/>
    <w:rsid w:val="003D00C2"/>
    <w:rsid w:val="003E0D40"/>
    <w:rsid w:val="003E586D"/>
    <w:rsid w:val="003E715B"/>
    <w:rsid w:val="00411478"/>
    <w:rsid w:val="0042250D"/>
    <w:rsid w:val="00424A4E"/>
    <w:rsid w:val="00430532"/>
    <w:rsid w:val="0043108A"/>
    <w:rsid w:val="00436EE3"/>
    <w:rsid w:val="00447534"/>
    <w:rsid w:val="004508D2"/>
    <w:rsid w:val="00457285"/>
    <w:rsid w:val="00461812"/>
    <w:rsid w:val="00464B66"/>
    <w:rsid w:val="004760BA"/>
    <w:rsid w:val="0048080C"/>
    <w:rsid w:val="00487912"/>
    <w:rsid w:val="0049155B"/>
    <w:rsid w:val="004924FB"/>
    <w:rsid w:val="004B498F"/>
    <w:rsid w:val="004B4D42"/>
    <w:rsid w:val="004D0BAA"/>
    <w:rsid w:val="004D4E24"/>
    <w:rsid w:val="004D5DCB"/>
    <w:rsid w:val="004E244D"/>
    <w:rsid w:val="004E50C9"/>
    <w:rsid w:val="004F05C6"/>
    <w:rsid w:val="004F2D2F"/>
    <w:rsid w:val="005007B2"/>
    <w:rsid w:val="00513609"/>
    <w:rsid w:val="00513CD8"/>
    <w:rsid w:val="00527A70"/>
    <w:rsid w:val="00542719"/>
    <w:rsid w:val="005435D5"/>
    <w:rsid w:val="005506D6"/>
    <w:rsid w:val="00552373"/>
    <w:rsid w:val="00552A86"/>
    <w:rsid w:val="00560D59"/>
    <w:rsid w:val="005673FA"/>
    <w:rsid w:val="00571BAB"/>
    <w:rsid w:val="00576F8A"/>
    <w:rsid w:val="00582B67"/>
    <w:rsid w:val="00587838"/>
    <w:rsid w:val="00587B9D"/>
    <w:rsid w:val="00591B8E"/>
    <w:rsid w:val="00592F56"/>
    <w:rsid w:val="005A323C"/>
    <w:rsid w:val="005B190F"/>
    <w:rsid w:val="005B7FFE"/>
    <w:rsid w:val="005C0561"/>
    <w:rsid w:val="005C5660"/>
    <w:rsid w:val="005C78A9"/>
    <w:rsid w:val="005D6353"/>
    <w:rsid w:val="005D6ABA"/>
    <w:rsid w:val="005D6BE4"/>
    <w:rsid w:val="005D7623"/>
    <w:rsid w:val="005E01D2"/>
    <w:rsid w:val="005E186F"/>
    <w:rsid w:val="005E6065"/>
    <w:rsid w:val="005F26E2"/>
    <w:rsid w:val="005F5B40"/>
    <w:rsid w:val="005F78E6"/>
    <w:rsid w:val="00601B2B"/>
    <w:rsid w:val="00604CF4"/>
    <w:rsid w:val="0060507F"/>
    <w:rsid w:val="00605093"/>
    <w:rsid w:val="00606157"/>
    <w:rsid w:val="00613B40"/>
    <w:rsid w:val="0063130B"/>
    <w:rsid w:val="00632BD2"/>
    <w:rsid w:val="0063612E"/>
    <w:rsid w:val="0063700A"/>
    <w:rsid w:val="0063754C"/>
    <w:rsid w:val="00641A79"/>
    <w:rsid w:val="00641CAF"/>
    <w:rsid w:val="00642C3D"/>
    <w:rsid w:val="00651B28"/>
    <w:rsid w:val="0066746D"/>
    <w:rsid w:val="00670F18"/>
    <w:rsid w:val="006723A2"/>
    <w:rsid w:val="0067588E"/>
    <w:rsid w:val="006804B4"/>
    <w:rsid w:val="00682316"/>
    <w:rsid w:val="00695E41"/>
    <w:rsid w:val="006A065D"/>
    <w:rsid w:val="006A2C70"/>
    <w:rsid w:val="006A68CF"/>
    <w:rsid w:val="006C2A75"/>
    <w:rsid w:val="006E0232"/>
    <w:rsid w:val="00705708"/>
    <w:rsid w:val="007073A6"/>
    <w:rsid w:val="00712905"/>
    <w:rsid w:val="007137A5"/>
    <w:rsid w:val="007159FB"/>
    <w:rsid w:val="00717634"/>
    <w:rsid w:val="00717D62"/>
    <w:rsid w:val="00730393"/>
    <w:rsid w:val="00733969"/>
    <w:rsid w:val="00733F82"/>
    <w:rsid w:val="00753938"/>
    <w:rsid w:val="00764168"/>
    <w:rsid w:val="007664C3"/>
    <w:rsid w:val="00780F5B"/>
    <w:rsid w:val="00782F49"/>
    <w:rsid w:val="00786D8A"/>
    <w:rsid w:val="00795BA1"/>
    <w:rsid w:val="007B3669"/>
    <w:rsid w:val="007B6C2D"/>
    <w:rsid w:val="007C3E56"/>
    <w:rsid w:val="007C4777"/>
    <w:rsid w:val="007E2E21"/>
    <w:rsid w:val="007E57AB"/>
    <w:rsid w:val="007E6291"/>
    <w:rsid w:val="007E6CEE"/>
    <w:rsid w:val="007F7380"/>
    <w:rsid w:val="008025E1"/>
    <w:rsid w:val="00803A41"/>
    <w:rsid w:val="008045B2"/>
    <w:rsid w:val="00813E68"/>
    <w:rsid w:val="00822032"/>
    <w:rsid w:val="008356BA"/>
    <w:rsid w:val="008363A7"/>
    <w:rsid w:val="008424A8"/>
    <w:rsid w:val="008505AA"/>
    <w:rsid w:val="008544EC"/>
    <w:rsid w:val="00867BA0"/>
    <w:rsid w:val="008829A4"/>
    <w:rsid w:val="00883973"/>
    <w:rsid w:val="008900AF"/>
    <w:rsid w:val="00892132"/>
    <w:rsid w:val="00897D67"/>
    <w:rsid w:val="008A1A82"/>
    <w:rsid w:val="008A77B7"/>
    <w:rsid w:val="008C04BE"/>
    <w:rsid w:val="008C429C"/>
    <w:rsid w:val="008D0034"/>
    <w:rsid w:val="008E25BA"/>
    <w:rsid w:val="008F2B06"/>
    <w:rsid w:val="008F4823"/>
    <w:rsid w:val="00901FAD"/>
    <w:rsid w:val="00903EB2"/>
    <w:rsid w:val="0090430E"/>
    <w:rsid w:val="00915088"/>
    <w:rsid w:val="00915210"/>
    <w:rsid w:val="00922D6C"/>
    <w:rsid w:val="0092696B"/>
    <w:rsid w:val="00936050"/>
    <w:rsid w:val="009464CF"/>
    <w:rsid w:val="009472B8"/>
    <w:rsid w:val="00950CA1"/>
    <w:rsid w:val="00967FAF"/>
    <w:rsid w:val="009827C1"/>
    <w:rsid w:val="009851A0"/>
    <w:rsid w:val="00986E82"/>
    <w:rsid w:val="0099565A"/>
    <w:rsid w:val="009B6317"/>
    <w:rsid w:val="009C33DB"/>
    <w:rsid w:val="009E018B"/>
    <w:rsid w:val="00A061CF"/>
    <w:rsid w:val="00A14CD1"/>
    <w:rsid w:val="00A14E51"/>
    <w:rsid w:val="00A16F0C"/>
    <w:rsid w:val="00A21089"/>
    <w:rsid w:val="00A254B7"/>
    <w:rsid w:val="00A448F1"/>
    <w:rsid w:val="00A54391"/>
    <w:rsid w:val="00A54F86"/>
    <w:rsid w:val="00A63BB1"/>
    <w:rsid w:val="00A718CC"/>
    <w:rsid w:val="00A74F38"/>
    <w:rsid w:val="00A825B6"/>
    <w:rsid w:val="00A93003"/>
    <w:rsid w:val="00AA6D6C"/>
    <w:rsid w:val="00AB2A57"/>
    <w:rsid w:val="00AB6F7D"/>
    <w:rsid w:val="00AC35C9"/>
    <w:rsid w:val="00AC7CFF"/>
    <w:rsid w:val="00AC7F25"/>
    <w:rsid w:val="00AD6914"/>
    <w:rsid w:val="00AE6D67"/>
    <w:rsid w:val="00AF33B5"/>
    <w:rsid w:val="00B05C2D"/>
    <w:rsid w:val="00B112F6"/>
    <w:rsid w:val="00B1277C"/>
    <w:rsid w:val="00B259E6"/>
    <w:rsid w:val="00B2763F"/>
    <w:rsid w:val="00B35D77"/>
    <w:rsid w:val="00B402C1"/>
    <w:rsid w:val="00B41681"/>
    <w:rsid w:val="00B4175A"/>
    <w:rsid w:val="00B46F1D"/>
    <w:rsid w:val="00B47B69"/>
    <w:rsid w:val="00B52046"/>
    <w:rsid w:val="00B54E33"/>
    <w:rsid w:val="00B6254D"/>
    <w:rsid w:val="00B66B97"/>
    <w:rsid w:val="00B74AF4"/>
    <w:rsid w:val="00B83149"/>
    <w:rsid w:val="00B85705"/>
    <w:rsid w:val="00B9312B"/>
    <w:rsid w:val="00B9313D"/>
    <w:rsid w:val="00B96249"/>
    <w:rsid w:val="00BA34FC"/>
    <w:rsid w:val="00BB6364"/>
    <w:rsid w:val="00BB7568"/>
    <w:rsid w:val="00BD1FEC"/>
    <w:rsid w:val="00BE03AA"/>
    <w:rsid w:val="00BE160A"/>
    <w:rsid w:val="00BE3FFD"/>
    <w:rsid w:val="00BE7176"/>
    <w:rsid w:val="00BE7636"/>
    <w:rsid w:val="00BF05DF"/>
    <w:rsid w:val="00BF069B"/>
    <w:rsid w:val="00BF5C2D"/>
    <w:rsid w:val="00C01FB4"/>
    <w:rsid w:val="00C0474E"/>
    <w:rsid w:val="00C15D75"/>
    <w:rsid w:val="00C2523C"/>
    <w:rsid w:val="00C33628"/>
    <w:rsid w:val="00C340A0"/>
    <w:rsid w:val="00C36DC3"/>
    <w:rsid w:val="00C40740"/>
    <w:rsid w:val="00C4137D"/>
    <w:rsid w:val="00C53E86"/>
    <w:rsid w:val="00C57240"/>
    <w:rsid w:val="00C836CF"/>
    <w:rsid w:val="00C871A9"/>
    <w:rsid w:val="00C94FBF"/>
    <w:rsid w:val="00CA458E"/>
    <w:rsid w:val="00CA4915"/>
    <w:rsid w:val="00CA49D0"/>
    <w:rsid w:val="00CB007F"/>
    <w:rsid w:val="00CB1862"/>
    <w:rsid w:val="00CB47E2"/>
    <w:rsid w:val="00CB48A6"/>
    <w:rsid w:val="00CB73BC"/>
    <w:rsid w:val="00CC39DA"/>
    <w:rsid w:val="00CC76A2"/>
    <w:rsid w:val="00CF0D43"/>
    <w:rsid w:val="00CF176A"/>
    <w:rsid w:val="00D011FB"/>
    <w:rsid w:val="00D012F0"/>
    <w:rsid w:val="00D016C3"/>
    <w:rsid w:val="00D046E6"/>
    <w:rsid w:val="00D06760"/>
    <w:rsid w:val="00D071B6"/>
    <w:rsid w:val="00D1258D"/>
    <w:rsid w:val="00D12A67"/>
    <w:rsid w:val="00D15BE3"/>
    <w:rsid w:val="00D15C04"/>
    <w:rsid w:val="00D31AFA"/>
    <w:rsid w:val="00D324F0"/>
    <w:rsid w:val="00D33BDF"/>
    <w:rsid w:val="00D4024F"/>
    <w:rsid w:val="00D4048B"/>
    <w:rsid w:val="00D547CC"/>
    <w:rsid w:val="00D6473E"/>
    <w:rsid w:val="00D66708"/>
    <w:rsid w:val="00D72D15"/>
    <w:rsid w:val="00D85725"/>
    <w:rsid w:val="00DA5C91"/>
    <w:rsid w:val="00DB581C"/>
    <w:rsid w:val="00DC4183"/>
    <w:rsid w:val="00DD24AD"/>
    <w:rsid w:val="00DD3724"/>
    <w:rsid w:val="00DE1198"/>
    <w:rsid w:val="00DE3A23"/>
    <w:rsid w:val="00DE65D4"/>
    <w:rsid w:val="00DF2211"/>
    <w:rsid w:val="00DF7B87"/>
    <w:rsid w:val="00E03C45"/>
    <w:rsid w:val="00E13564"/>
    <w:rsid w:val="00E3204C"/>
    <w:rsid w:val="00E34398"/>
    <w:rsid w:val="00E41E1A"/>
    <w:rsid w:val="00E4538D"/>
    <w:rsid w:val="00E4611E"/>
    <w:rsid w:val="00E64324"/>
    <w:rsid w:val="00E67E5B"/>
    <w:rsid w:val="00E75104"/>
    <w:rsid w:val="00E901FD"/>
    <w:rsid w:val="00E9077D"/>
    <w:rsid w:val="00EA645D"/>
    <w:rsid w:val="00EA7E25"/>
    <w:rsid w:val="00EC46BD"/>
    <w:rsid w:val="00EE066D"/>
    <w:rsid w:val="00EE07B2"/>
    <w:rsid w:val="00EE12BE"/>
    <w:rsid w:val="00EE20CF"/>
    <w:rsid w:val="00EE3D17"/>
    <w:rsid w:val="00EE4C07"/>
    <w:rsid w:val="00EF3AFA"/>
    <w:rsid w:val="00F01AD7"/>
    <w:rsid w:val="00F10374"/>
    <w:rsid w:val="00F37B87"/>
    <w:rsid w:val="00F408A0"/>
    <w:rsid w:val="00F5021C"/>
    <w:rsid w:val="00F561DA"/>
    <w:rsid w:val="00F622CA"/>
    <w:rsid w:val="00F67503"/>
    <w:rsid w:val="00F7267E"/>
    <w:rsid w:val="00F74F7F"/>
    <w:rsid w:val="00F84AED"/>
    <w:rsid w:val="00F86BE3"/>
    <w:rsid w:val="00F9365A"/>
    <w:rsid w:val="00F93F5A"/>
    <w:rsid w:val="00FA3919"/>
    <w:rsid w:val="00FA5B6C"/>
    <w:rsid w:val="00FA5E0A"/>
    <w:rsid w:val="00FC26B0"/>
    <w:rsid w:val="00FD2FB3"/>
    <w:rsid w:val="00FD3939"/>
    <w:rsid w:val="00FD4698"/>
    <w:rsid w:val="00FE1356"/>
    <w:rsid w:val="00FE45E2"/>
    <w:rsid w:val="00FF194E"/>
    <w:rsid w:val="00FF2473"/>
    <w:rsid w:val="00FF3BA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C3393"/>
  <w15:docId w15:val="{C1E1111F-D6F0-45C6-A407-821EA9FB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7C477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a7">
    <w:name w:val="исполнитель"/>
    <w:basedOn w:val="a"/>
    <w:pPr>
      <w:tabs>
        <w:tab w:val="left" w:pos="0"/>
      </w:tabs>
      <w:spacing w:line="180" w:lineRule="exact"/>
    </w:pPr>
    <w:rPr>
      <w:sz w:val="18"/>
      <w:szCs w:val="20"/>
    </w:rPr>
  </w:style>
  <w:style w:type="paragraph" w:styleId="a8">
    <w:name w:val="Body Text"/>
    <w:basedOn w:val="a"/>
    <w:link w:val="a9"/>
    <w:rsid w:val="007C4777"/>
    <w:pPr>
      <w:widowControl w:val="0"/>
      <w:autoSpaceDE w:val="0"/>
      <w:autoSpaceDN w:val="0"/>
      <w:adjustRightInd w:val="0"/>
      <w:jc w:val="center"/>
    </w:pPr>
    <w:rPr>
      <w:sz w:val="18"/>
      <w:szCs w:val="20"/>
      <w:lang w:val="x-none" w:eastAsia="x-none"/>
    </w:rPr>
  </w:style>
  <w:style w:type="paragraph" w:styleId="2">
    <w:name w:val="Body Text 2"/>
    <w:basedOn w:val="a"/>
    <w:link w:val="20"/>
    <w:rsid w:val="007C4777"/>
    <w:pPr>
      <w:jc w:val="both"/>
    </w:pPr>
    <w:rPr>
      <w:sz w:val="22"/>
      <w:lang w:val="x-none" w:eastAsia="x-none"/>
    </w:rPr>
  </w:style>
  <w:style w:type="paragraph" w:styleId="aa">
    <w:name w:val="Document Map"/>
    <w:basedOn w:val="a"/>
    <w:semiHidden/>
    <w:rsid w:val="006E023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b">
    <w:name w:val="Hyperlink"/>
    <w:rsid w:val="005B190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7159FB"/>
    <w:pPr>
      <w:spacing w:after="200" w:line="276" w:lineRule="auto"/>
      <w:ind w:left="720"/>
      <w:contextualSpacing/>
    </w:pPr>
    <w:rPr>
      <w:rFonts w:eastAsia="Calibri"/>
      <w:sz w:val="28"/>
      <w:szCs w:val="28"/>
      <w:lang w:eastAsia="en-US"/>
    </w:rPr>
  </w:style>
  <w:style w:type="paragraph" w:customStyle="1" w:styleId="ad">
    <w:name w:val="Названия"/>
    <w:basedOn w:val="a"/>
    <w:uiPriority w:val="99"/>
    <w:rsid w:val="00CA49D0"/>
    <w:pPr>
      <w:autoSpaceDE w:val="0"/>
      <w:autoSpaceDN w:val="0"/>
      <w:spacing w:before="240"/>
    </w:pPr>
    <w:rPr>
      <w:rFonts w:ascii="Arial" w:hAnsi="Arial" w:cs="Arial"/>
      <w:sz w:val="20"/>
      <w:szCs w:val="20"/>
    </w:rPr>
  </w:style>
  <w:style w:type="character" w:styleId="ae">
    <w:name w:val="Strong"/>
    <w:uiPriority w:val="22"/>
    <w:qFormat/>
    <w:rsid w:val="008505AA"/>
    <w:rPr>
      <w:rFonts w:ascii="Times New Roman" w:hAnsi="Times New Roman" w:cs="Times New Roman" w:hint="default"/>
      <w:b/>
      <w:bCs/>
    </w:rPr>
  </w:style>
  <w:style w:type="character" w:customStyle="1" w:styleId="a9">
    <w:name w:val="Основной текст Знак"/>
    <w:link w:val="a8"/>
    <w:rsid w:val="00EE066D"/>
    <w:rPr>
      <w:sz w:val="18"/>
    </w:rPr>
  </w:style>
  <w:style w:type="character" w:customStyle="1" w:styleId="20">
    <w:name w:val="Основной текст 2 Знак"/>
    <w:link w:val="2"/>
    <w:rsid w:val="00EE066D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1073;&#1083;&#1072;&#1085;&#1082;%20&#1094;&#1101;&#1076;_&#1084;&#1072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бланк цэд_май.dot</Template>
  <TotalTime>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проекта письма угл.бланк</vt:lpstr>
    </vt:vector>
  </TitlesOfParts>
  <Company>eos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проекта письма угл.бланк</dc:title>
  <dc:subject/>
  <dc:creator>Шарова Татьяна</dc:creator>
  <cp:keywords/>
  <cp:lastModifiedBy>Thefearka</cp:lastModifiedBy>
  <cp:revision>3</cp:revision>
  <cp:lastPrinted>2020-07-22T07:06:00Z</cp:lastPrinted>
  <dcterms:created xsi:type="dcterms:W3CDTF">2023-04-20T08:43:00Z</dcterms:created>
  <dcterms:modified xsi:type="dcterms:W3CDTF">2023-05-25T13:07:00Z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GROUP_NAME">
    <vt:lpwstr/>
  </property>
  <property fmtid="{D5CDD505-2E9C-101B-9397-08002B2CF9AE}" pid="3" name="RCOUT_REGNUM">
    <vt:lpwstr>04/34</vt:lpwstr>
  </property>
  <property fmtid="{D5CDD505-2E9C-101B-9397-08002B2CF9AE}" pid="4" name="RCOUT_DOCDATE">
    <vt:lpwstr>27.05.2010</vt:lpwstr>
  </property>
  <property fmtid="{D5CDD505-2E9C-101B-9397-08002B2CF9AE}" pid="5" name="RCOUT_NOTE">
    <vt:lpwstr/>
  </property>
  <property fmtid="{D5CDD505-2E9C-101B-9397-08002B2CF9AE}" pid="6" name="PERSONSIGN_NAME">
    <vt:lpwstr/>
  </property>
  <property fmtid="{D5CDD505-2E9C-101B-9397-08002B2CF9AE}" pid="7" name="PERSONSIGN_DUTY">
    <vt:lpwstr/>
  </property>
  <property fmtid="{D5CDD505-2E9C-101B-9397-08002B2CF9AE}" pid="8" name="EXECUTOR_NAME">
    <vt:lpwstr/>
  </property>
  <property fmtid="{D5CDD505-2E9C-101B-9397-08002B2CF9AE}" pid="9" name="FILES_DESCRIPTION">
    <vt:lpwstr/>
  </property>
  <property fmtid="{D5CDD505-2E9C-101B-9397-08002B2CF9AE}" pid="10" name="ORG1_NAME">
    <vt:lpwstr/>
  </property>
  <property fmtid="{D5CDD505-2E9C-101B-9397-08002B2CF9AE}" pid="11" name="ORG1_WHO">
    <vt:lpwstr/>
  </property>
  <property fmtid="{D5CDD505-2E9C-101B-9397-08002B2CF9AE}" pid="12" name="ORG2_NAME">
    <vt:lpwstr/>
  </property>
  <property fmtid="{D5CDD505-2E9C-101B-9397-08002B2CF9AE}" pid="13" name="ORG2_WHO">
    <vt:lpwstr/>
  </property>
  <property fmtid="{D5CDD505-2E9C-101B-9397-08002B2CF9AE}" pid="14" name="ORG3_NAME">
    <vt:lpwstr/>
  </property>
  <property fmtid="{D5CDD505-2E9C-101B-9397-08002B2CF9AE}" pid="15" name="ORG3_WHO">
    <vt:lpwstr/>
  </property>
  <property fmtid="{D5CDD505-2E9C-101B-9397-08002B2CF9AE}" pid="16" name="ORG4_NAME">
    <vt:lpwstr/>
  </property>
  <property fmtid="{D5CDD505-2E9C-101B-9397-08002B2CF9AE}" pid="17" name="ORG4_WHO">
    <vt:lpwstr/>
  </property>
  <property fmtid="{D5CDD505-2E9C-101B-9397-08002B2CF9AE}" pid="18" name="ADDR1_NAME">
    <vt:lpwstr/>
  </property>
  <property fmtid="{D5CDD505-2E9C-101B-9397-08002B2CF9AE}" pid="19" name="ADDR2_NAME">
    <vt:lpwstr/>
  </property>
  <property fmtid="{D5CDD505-2E9C-101B-9397-08002B2CF9AE}" pid="20" name="ADDR3_NAME">
    <vt:lpwstr/>
  </property>
  <property fmtid="{D5CDD505-2E9C-101B-9397-08002B2CF9AE}" pid="21" name="ADDR4_NAME">
    <vt:lpwstr/>
  </property>
  <property fmtid="{D5CDD505-2E9C-101B-9397-08002B2CF9AE}" pid="22" name="RCOUT_ISN">
    <vt:lpwstr>0</vt:lpwstr>
  </property>
  <property fmtid="{D5CDD505-2E9C-101B-9397-08002B2CF9AE}" pid="23" name="PANEL_NAME">
    <vt:lpwstr>DELO_RC</vt:lpwstr>
  </property>
  <property fmtid="{D5CDD505-2E9C-101B-9397-08002B2CF9AE}" pid="24" name="COR_NAME">
    <vt:lpwstr/>
  </property>
  <property fmtid="{D5CDD505-2E9C-101B-9397-08002B2CF9AE}" pid="25" name="LINK_REGNUM">
    <vt:lpwstr/>
  </property>
  <property fmtid="{D5CDD505-2E9C-101B-9397-08002B2CF9AE}" pid="26" name="LINK_DOCDATE">
    <vt:lpwstr/>
  </property>
  <property fmtid="{D5CDD505-2E9C-101B-9397-08002B2CF9AE}" pid="27" name="LINK_NAME">
    <vt:lpwstr/>
  </property>
  <property fmtid="{D5CDD505-2E9C-101B-9397-08002B2CF9AE}" pid="28" name="RCIN_ISN">
    <vt:lpwstr>0</vt:lpwstr>
  </property>
  <property fmtid="{D5CDD505-2E9C-101B-9397-08002B2CF9AE}" pid="29" name="SIGNS1_NAME">
    <vt:lpwstr/>
  </property>
  <property fmtid="{D5CDD505-2E9C-101B-9397-08002B2CF9AE}" pid="30" name="SIGNS2_NAME">
    <vt:lpwstr> </vt:lpwstr>
  </property>
  <property fmtid="{D5CDD505-2E9C-101B-9397-08002B2CF9AE}" pid="31" name="SIGNS3_NAME">
    <vt:lpwstr> </vt:lpwstr>
  </property>
  <property fmtid="{D5CDD505-2E9C-101B-9397-08002B2CF9AE}" pid="32" name="SIGNS4_NAME">
    <vt:lpwstr> </vt:lpwstr>
  </property>
  <property fmtid="{D5CDD505-2E9C-101B-9397-08002B2CF9AE}" pid="33" name="VISAS1_NAME">
    <vt:lpwstr> </vt:lpwstr>
  </property>
  <property fmtid="{D5CDD505-2E9C-101B-9397-08002B2CF9AE}" pid="34" name="VISAS2_NAME">
    <vt:lpwstr> </vt:lpwstr>
  </property>
  <property fmtid="{D5CDD505-2E9C-101B-9397-08002B2CF9AE}" pid="35" name="VISAS3_NAME">
    <vt:lpwstr> </vt:lpwstr>
  </property>
  <property fmtid="{D5CDD505-2E9C-101B-9397-08002B2CF9AE}" pid="36" name="VISAS4_NAME">
    <vt:lpwstr> </vt:lpwstr>
  </property>
  <property fmtid="{D5CDD505-2E9C-101B-9397-08002B2CF9AE}" pid="37" name="PLAN_DOCDATE">
    <vt:lpwstr/>
  </property>
  <property fmtid="{D5CDD505-2E9C-101B-9397-08002B2CF9AE}" pid="38" name="RCPRJ_ISN">
    <vt:lpwstr>68623</vt:lpwstr>
  </property>
  <property fmtid="{D5CDD505-2E9C-101B-9397-08002B2CF9AE}" pid="39" name="EOS_DOC_NUMBER_AUTO_SET">
    <vt:lpwstr>200</vt:lpwstr>
  </property>
  <property fmtid="{D5CDD505-2E9C-101B-9397-08002B2CF9AE}" pid="40" name="EOS_DOC_DATE_AUTO_SET">
    <vt:lpwstr>28.05.2010</vt:lpwstr>
  </property>
  <property fmtid="{D5CDD505-2E9C-101B-9397-08002B2CF9AE}" pid="41" name="EOS_DS_STAMP">
    <vt:lpwstr> </vt:lpwstr>
  </property>
  <property fmtid="{D5CDD505-2E9C-101B-9397-08002B2CF9AE}" pid="42" name="RCPRJREG_ISN">
    <vt:lpwstr>68751</vt:lpwstr>
  </property>
</Properties>
</file>